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90F1" w14:textId="77777777" w:rsidR="00A6167B" w:rsidRDefault="00A6167B" w:rsidP="00A6167B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9DFFB1F" wp14:editId="06106A0B">
                <wp:simplePos x="0" y="0"/>
                <wp:positionH relativeFrom="margin">
                  <wp:align>center</wp:align>
                </wp:positionH>
                <wp:positionV relativeFrom="paragraph">
                  <wp:posOffset>-360680</wp:posOffset>
                </wp:positionV>
                <wp:extent cx="6554624" cy="9951696"/>
                <wp:effectExtent l="0" t="0" r="17780" b="12065"/>
                <wp:wrapNone/>
                <wp:docPr id="745397644" name="Прямоугольник 745397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624" cy="99516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CB57C0" w14:textId="77777777" w:rsidR="00A6167B" w:rsidRDefault="00A6167B" w:rsidP="00A6167B">
                            <w:pPr>
                              <w:spacing w:before="508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FB1F" id="Прямоугольник 745397644" o:spid="_x0000_s1026" style="position:absolute;left:0;text-align:left;margin-left:0;margin-top:-28.4pt;width:516.1pt;height:783.6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53CB57C0" w14:textId="77777777" w:rsidR="00A6167B" w:rsidRDefault="00A6167B" w:rsidP="00A6167B">
                      <w:pPr>
                        <w:spacing w:before="5080"/>
                        <w:ind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Частное учреждение образования</w:t>
      </w:r>
    </w:p>
    <w:p w14:paraId="428752EE" w14:textId="77777777" w:rsidR="00A6167B" w:rsidRPr="00CA05CB" w:rsidRDefault="00A6167B" w:rsidP="00A6167B">
      <w:pPr>
        <w:ind w:firstLine="0"/>
        <w:jc w:val="center"/>
      </w:pPr>
      <w:r>
        <w:t>«Колледж бизнеса и права»</w:t>
      </w:r>
    </w:p>
    <w:p w14:paraId="2AD0ABC8" w14:textId="2600D473" w:rsidR="00A6167B" w:rsidRPr="00394A42" w:rsidRDefault="00394A42" w:rsidP="00780790">
      <w:pPr>
        <w:spacing w:before="3920"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394A42">
        <w:rPr>
          <w:rFonts w:eastAsia="Times New Roman" w:cs="Times New Roman"/>
          <w:color w:val="000000"/>
          <w:szCs w:val="28"/>
        </w:rPr>
        <w:t>РАЗРАБОТКА ЭЛЕКТРОННОГО ОРГАНАЙЗЕРА ДЛЯ ПРЕДСЕДАТЕЛЯ ЦИКЛОВОЙ КОМИССИИ ЧУО "КОЛЛЕДЖ БИЗНЕСА И ПРАВА"</w:t>
      </w:r>
    </w:p>
    <w:p w14:paraId="0960AD52" w14:textId="4ADAAB59" w:rsidR="00780790" w:rsidRDefault="00780790" w:rsidP="00780790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ПОЯСНИТЕЛЬНАЯ ЗАПИСКА</w:t>
      </w:r>
    </w:p>
    <w:p w14:paraId="46369F79" w14:textId="77777777" w:rsidR="004370DD" w:rsidRDefault="00780790" w:rsidP="00780790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 курсовому проекту по учебному предмету </w:t>
      </w:r>
    </w:p>
    <w:p w14:paraId="117E4760" w14:textId="2B5064C5" w:rsidR="00780790" w:rsidRPr="00780790" w:rsidRDefault="00780790" w:rsidP="00780790">
      <w:pPr>
        <w:spacing w:after="28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«Конструирование программ и языки программирования»</w:t>
      </w:r>
    </w:p>
    <w:p w14:paraId="443269AC" w14:textId="073BBA8A" w:rsidR="00A6167B" w:rsidRDefault="00780790" w:rsidP="00780790">
      <w:pPr>
        <w:spacing w:after="2520"/>
        <w:ind w:firstLine="0"/>
        <w:jc w:val="center"/>
      </w:pPr>
      <w:r>
        <w:t xml:space="preserve">КП </w:t>
      </w:r>
      <w:r w:rsidR="00A6167B">
        <w:t>Т.2920</w:t>
      </w:r>
      <w:r w:rsidR="00A6167B" w:rsidRPr="000A19CB">
        <w:t>0</w:t>
      </w:r>
      <w:r w:rsidR="00394A42" w:rsidRPr="00BE1012">
        <w:t>5</w:t>
      </w:r>
      <w:r w:rsidR="00A6167B">
        <w:t>.401</w:t>
      </w:r>
    </w:p>
    <w:p w14:paraId="5D0CB271" w14:textId="3C7BBA2D" w:rsidR="00A6167B" w:rsidRDefault="00A6167B" w:rsidP="00A6167B">
      <w:pPr>
        <w:spacing w:after="280"/>
        <w:ind w:firstLine="0"/>
      </w:pPr>
      <w:r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Е.Н.Коропа )</w:t>
      </w:r>
    </w:p>
    <w:p w14:paraId="44B3BA67" w14:textId="3A1E5EA7" w:rsidR="00780790" w:rsidRPr="00780790" w:rsidRDefault="00A6167B" w:rsidP="00780790">
      <w:pPr>
        <w:ind w:firstLine="0"/>
      </w:pPr>
      <w:r>
        <w:t>Обучающ</w:t>
      </w:r>
      <w:r w:rsidR="00394A42">
        <w:t>ая</w:t>
      </w:r>
      <w:r>
        <w:t>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 </w:t>
      </w:r>
      <w:r w:rsidR="00394A42">
        <w:t>В</w:t>
      </w:r>
      <w:r>
        <w:t>.</w:t>
      </w:r>
      <w:r w:rsidR="00394A42">
        <w:t>В</w:t>
      </w:r>
      <w:r>
        <w:t>.</w:t>
      </w:r>
      <w:r w:rsidR="00394A42">
        <w:t>Внук</w:t>
      </w:r>
      <w:r>
        <w:t xml:space="preserve"> )</w:t>
      </w:r>
    </w:p>
    <w:p w14:paraId="1D268599" w14:textId="0BEFC1FA" w:rsidR="00A6167B" w:rsidRPr="00780790" w:rsidRDefault="00A6167B" w:rsidP="004370DD">
      <w:pPr>
        <w:spacing w:before="2840"/>
        <w:ind w:firstLine="0"/>
        <w:jc w:val="center"/>
        <w:sectPr w:rsidR="00A6167B" w:rsidRPr="00780790" w:rsidSect="00BD569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202</w:t>
      </w:r>
      <w:r w:rsidR="00780790">
        <w:t>5</w:t>
      </w:r>
    </w:p>
    <w:p w14:paraId="3E1CF131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center"/>
        <w:rPr>
          <w:rFonts w:cs="Times New Roman"/>
          <w:b/>
          <w:szCs w:val="28"/>
        </w:rPr>
      </w:pPr>
      <w:r w:rsidRPr="00CE01A5">
        <w:rPr>
          <w:rFonts w:cs="Times New Roman"/>
          <w:b/>
          <w:szCs w:val="28"/>
        </w:rPr>
        <w:lastRenderedPageBreak/>
        <w:t>Этикетка</w:t>
      </w:r>
    </w:p>
    <w:p w14:paraId="775DC528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center"/>
        <w:rPr>
          <w:rFonts w:cs="Times New Roman"/>
          <w:szCs w:val="28"/>
        </w:rPr>
      </w:pPr>
      <w:r w:rsidRPr="00CE01A5">
        <w:rPr>
          <w:rFonts w:cs="Times New Roman"/>
          <w:szCs w:val="28"/>
        </w:rPr>
        <w:t>для курсовых проектов</w:t>
      </w:r>
    </w:p>
    <w:p w14:paraId="63617FFF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center"/>
        <w:rPr>
          <w:rFonts w:cs="Times New Roman"/>
          <w:szCs w:val="28"/>
        </w:rPr>
      </w:pPr>
    </w:p>
    <w:p w14:paraId="2E784C34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center"/>
        <w:rPr>
          <w:rFonts w:cs="Times New Roman"/>
          <w:b/>
          <w:szCs w:val="28"/>
        </w:rPr>
      </w:pPr>
      <w:r w:rsidRPr="00CE01A5">
        <w:rPr>
          <w:rFonts w:cs="Times New Roman"/>
          <w:b/>
          <w:szCs w:val="28"/>
        </w:rPr>
        <w:t>Курсовой проект</w:t>
      </w:r>
    </w:p>
    <w:p w14:paraId="58103650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jc w:val="center"/>
        <w:rPr>
          <w:rFonts w:cs="Times New Roman"/>
          <w:b/>
          <w:szCs w:val="28"/>
        </w:rPr>
      </w:pPr>
    </w:p>
    <w:p w14:paraId="01008996" w14:textId="446C516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  <w:r w:rsidRPr="00CE01A5">
        <w:rPr>
          <w:rFonts w:cs="Times New Roman"/>
        </w:rPr>
        <w:t xml:space="preserve">Тема </w:t>
      </w:r>
      <w:r w:rsidR="00394A42" w:rsidRPr="00394A42">
        <w:rPr>
          <w:rFonts w:eastAsia="Times New Roman" w:cs="Times New Roman"/>
          <w:color w:val="000000"/>
          <w:szCs w:val="28"/>
          <w:u w:val="single"/>
        </w:rPr>
        <w:t>Разработка электронного органайзера для председателя цикловой комиссии ЧУО "Колледж бизнеса и права"</w:t>
      </w:r>
    </w:p>
    <w:p w14:paraId="0CAAEFE6" w14:textId="647DF9A2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>
        <w:rPr>
          <w:rFonts w:cs="Times New Roman"/>
          <w:u w:val="single"/>
        </w:rPr>
        <w:t>КП Т.29200</w:t>
      </w:r>
      <w:r w:rsidR="00394A42">
        <w:rPr>
          <w:rFonts w:cs="Times New Roman"/>
          <w:u w:val="single"/>
        </w:rPr>
        <w:t>5</w:t>
      </w:r>
      <w:r>
        <w:rPr>
          <w:rFonts w:cs="Times New Roman"/>
          <w:u w:val="single"/>
        </w:rPr>
        <w:t>.401</w:t>
      </w:r>
    </w:p>
    <w:p w14:paraId="14C20B12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</w:p>
    <w:p w14:paraId="732F7F93" w14:textId="39C8E9C4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  <w:r w:rsidRPr="00CE01A5">
        <w:rPr>
          <w:rFonts w:cs="Times New Roman"/>
        </w:rPr>
        <w:t xml:space="preserve">Разработан </w:t>
      </w:r>
      <w:r w:rsidR="00394A42">
        <w:rPr>
          <w:rFonts w:cs="Times New Roman"/>
          <w:u w:val="single"/>
        </w:rPr>
        <w:t>Внук</w:t>
      </w:r>
      <w:r>
        <w:rPr>
          <w:rFonts w:cs="Times New Roman"/>
          <w:u w:val="single"/>
        </w:rPr>
        <w:t xml:space="preserve"> </w:t>
      </w:r>
      <w:r w:rsidR="00394A42">
        <w:rPr>
          <w:rFonts w:cs="Times New Roman"/>
          <w:u w:val="single"/>
        </w:rPr>
        <w:t>В</w:t>
      </w:r>
      <w:r>
        <w:rPr>
          <w:rFonts w:cs="Times New Roman"/>
          <w:u w:val="single"/>
        </w:rPr>
        <w:t>.</w:t>
      </w:r>
      <w:r w:rsidR="00394A42">
        <w:rPr>
          <w:rFonts w:cs="Times New Roman"/>
          <w:u w:val="single"/>
        </w:rPr>
        <w:t>В</w:t>
      </w:r>
      <w:r>
        <w:rPr>
          <w:rFonts w:cs="Times New Roman"/>
          <w:u w:val="single"/>
        </w:rPr>
        <w:t>.</w:t>
      </w:r>
      <w:r>
        <w:rPr>
          <w:rFonts w:cs="Times New Roman"/>
          <w:u w:val="single"/>
        </w:rPr>
        <w:tab/>
      </w:r>
    </w:p>
    <w:p w14:paraId="003E1E48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  <w:r w:rsidRPr="00CE01A5">
        <w:rPr>
          <w:rFonts w:cs="Times New Roman"/>
        </w:rPr>
        <w:t>Утвержден</w:t>
      </w:r>
      <w:r>
        <w:rPr>
          <w:rFonts w:cs="Times New Roman"/>
        </w:rPr>
        <w:t xml:space="preserve"> </w:t>
      </w:r>
      <w:r>
        <w:rPr>
          <w:rFonts w:cs="Times New Roman"/>
          <w:u w:val="single"/>
        </w:rPr>
        <w:t>Коропа Е.Н.</w:t>
      </w:r>
      <w:r w:rsidRPr="00266756">
        <w:rPr>
          <w:rFonts w:cs="Times New Roman"/>
          <w:u w:val="single"/>
        </w:rPr>
        <w:tab/>
      </w:r>
    </w:p>
    <w:p w14:paraId="6A1C735D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  <w:r w:rsidRPr="00CE01A5">
        <w:rPr>
          <w:rFonts w:cs="Times New Roman"/>
        </w:rPr>
        <w:t xml:space="preserve">Руководитель: </w:t>
      </w:r>
      <w:r>
        <w:rPr>
          <w:rFonts w:cs="Times New Roman"/>
          <w:u w:val="single"/>
        </w:rPr>
        <w:t>Коропа Е.Н.</w:t>
      </w:r>
      <w:r w:rsidRPr="00266756">
        <w:rPr>
          <w:rFonts w:cs="Times New Roman"/>
          <w:u w:val="single"/>
        </w:rPr>
        <w:tab/>
      </w:r>
      <w:r w:rsidRPr="00266756">
        <w:rPr>
          <w:rFonts w:cs="Times New Roman"/>
          <w:u w:val="single"/>
        </w:rPr>
        <w:tab/>
      </w:r>
      <w:r w:rsidRPr="00266756">
        <w:rPr>
          <w:rFonts w:cs="Times New Roman"/>
          <w:u w:val="single"/>
        </w:rPr>
        <w:tab/>
      </w:r>
    </w:p>
    <w:p w14:paraId="6082B45D" w14:textId="0C63689C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 w:rsidRPr="00CE01A5">
        <w:rPr>
          <w:rFonts w:cs="Times New Roman"/>
        </w:rPr>
        <w:t xml:space="preserve">Технические средства: </w:t>
      </w:r>
      <w:r>
        <w:rPr>
          <w:rFonts w:cs="Times New Roman"/>
          <w:u w:val="single"/>
        </w:rPr>
        <w:t>ПК с ЦПУ частотой от 2 ГГц и ОП от 4 ГБ, монитор, клавиатура, мышь</w:t>
      </w:r>
    </w:p>
    <w:p w14:paraId="114E4C7F" w14:textId="4BCBE87E" w:rsidR="00780790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  <w:lang w:val="en-US"/>
        </w:rPr>
      </w:pPr>
      <w:r w:rsidRPr="000B28A7">
        <w:rPr>
          <w:rFonts w:cs="Times New Roman"/>
        </w:rPr>
        <w:t>Программные</w:t>
      </w:r>
      <w:r w:rsidRPr="00BE1012">
        <w:rPr>
          <w:rFonts w:cs="Times New Roman"/>
          <w:lang w:val="en-US"/>
        </w:rPr>
        <w:t xml:space="preserve"> </w:t>
      </w:r>
      <w:r w:rsidRPr="000B28A7">
        <w:rPr>
          <w:rFonts w:cs="Times New Roman"/>
        </w:rPr>
        <w:t>средства</w:t>
      </w:r>
      <w:r w:rsidRPr="00BE1012">
        <w:rPr>
          <w:rFonts w:cs="Times New Roman"/>
          <w:lang w:val="en-US"/>
        </w:rPr>
        <w:t xml:space="preserve">: </w:t>
      </w:r>
      <w:r>
        <w:rPr>
          <w:rFonts w:cs="Times New Roman"/>
          <w:u w:val="single"/>
        </w:rPr>
        <w:t>ОС</w:t>
      </w:r>
      <w:r w:rsidRPr="00BE1012">
        <w:rPr>
          <w:rFonts w:cs="Times New Roman"/>
          <w:u w:val="single"/>
          <w:lang w:val="en-US"/>
        </w:rPr>
        <w:t xml:space="preserve"> Microsoft Windows 1</w:t>
      </w:r>
      <w:r w:rsidR="005715EC" w:rsidRPr="00BE1012">
        <w:rPr>
          <w:rFonts w:cs="Times New Roman"/>
          <w:u w:val="single"/>
          <w:lang w:val="en-US"/>
        </w:rPr>
        <w:t xml:space="preserve">1 </w:t>
      </w:r>
      <w:r w:rsidR="005715EC">
        <w:rPr>
          <w:rFonts w:cs="Times New Roman"/>
          <w:u w:val="single"/>
          <w:lang w:val="en-US"/>
        </w:rPr>
        <w:t>Pro</w:t>
      </w:r>
      <w:r w:rsidRPr="00BE1012">
        <w:rPr>
          <w:rFonts w:cs="Times New Roman"/>
          <w:u w:val="single"/>
          <w:lang w:val="en-US"/>
        </w:rPr>
        <w:t>, Microsoft Visual Studi</w:t>
      </w:r>
      <w:r w:rsidR="006D1B51">
        <w:rPr>
          <w:rFonts w:cs="Times New Roman"/>
          <w:u w:val="single"/>
          <w:lang w:val="en-US"/>
        </w:rPr>
        <w:t>o</w:t>
      </w:r>
      <w:r w:rsidR="000B28A7">
        <w:rPr>
          <w:rFonts w:cs="Times New Roman"/>
          <w:u w:val="single"/>
          <w:lang w:val="en-US"/>
        </w:rPr>
        <w:t>,</w:t>
      </w:r>
    </w:p>
    <w:p w14:paraId="68A31897" w14:textId="3181E55E" w:rsidR="000B28A7" w:rsidRPr="00394A42" w:rsidRDefault="000B28A7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 w:rsidRPr="00394A42">
        <w:rPr>
          <w:rFonts w:cs="Times New Roman"/>
          <w:u w:val="single"/>
        </w:rPr>
        <w:t>.</w:t>
      </w:r>
      <w:r>
        <w:rPr>
          <w:rFonts w:cs="Times New Roman"/>
          <w:u w:val="single"/>
          <w:lang w:val="en-US"/>
        </w:rPr>
        <w:t>NET</w:t>
      </w:r>
      <w:r w:rsidRPr="00394A42">
        <w:rPr>
          <w:rFonts w:cs="Times New Roman"/>
          <w:u w:val="single"/>
        </w:rPr>
        <w:t xml:space="preserve"> 9.0, .</w:t>
      </w:r>
      <w:r>
        <w:rPr>
          <w:rFonts w:cs="Times New Roman"/>
          <w:u w:val="single"/>
          <w:lang w:val="en-US"/>
        </w:rPr>
        <w:t>NET</w:t>
      </w:r>
      <w:r w:rsidRPr="00394A42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  <w:lang w:val="en-US"/>
        </w:rPr>
        <w:t>Framework</w:t>
      </w:r>
      <w:r w:rsidRPr="00394A42">
        <w:rPr>
          <w:rFonts w:cs="Times New Roman"/>
          <w:u w:val="single"/>
        </w:rPr>
        <w:t xml:space="preserve"> 4.8</w:t>
      </w:r>
    </w:p>
    <w:p w14:paraId="03D96F85" w14:textId="77777777" w:rsidR="00780790" w:rsidRPr="008A31EE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</w:p>
    <w:p w14:paraId="4797EA74" w14:textId="77777777" w:rsidR="00780790" w:rsidRPr="00CE01A5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b/>
        </w:rPr>
      </w:pPr>
      <w:r w:rsidRPr="00CE01A5">
        <w:rPr>
          <w:rFonts w:cs="Times New Roman"/>
          <w:b/>
        </w:rPr>
        <w:t xml:space="preserve">Состав документа: </w:t>
      </w:r>
    </w:p>
    <w:p w14:paraId="2A0A3344" w14:textId="2C5F7681" w:rsidR="00780790" w:rsidRPr="00905727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 w:rsidRPr="00CE01A5">
        <w:rPr>
          <w:rFonts w:cs="Times New Roman"/>
        </w:rPr>
        <w:t xml:space="preserve">Пояснительная записка – </w:t>
      </w:r>
      <w:r w:rsidR="00394A42">
        <w:rPr>
          <w:rFonts w:cs="Times New Roman"/>
        </w:rPr>
        <w:t>Внук</w:t>
      </w:r>
      <w:r w:rsidR="00905727">
        <w:rPr>
          <w:rFonts w:cs="Times New Roman"/>
        </w:rPr>
        <w:t xml:space="preserve"> ПЗ</w:t>
      </w:r>
      <w:r w:rsidR="00905727" w:rsidRPr="00905727">
        <w:rPr>
          <w:rFonts w:cs="Times New Roman"/>
        </w:rPr>
        <w:t>.</w:t>
      </w:r>
      <w:r w:rsidR="00905727">
        <w:rPr>
          <w:rFonts w:cs="Times New Roman"/>
          <w:lang w:val="en-US"/>
        </w:rPr>
        <w:t>docx</w:t>
      </w:r>
    </w:p>
    <w:p w14:paraId="645D8A59" w14:textId="77777777" w:rsidR="00780790" w:rsidRPr="00643D72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 w:rsidRPr="00CE01A5">
        <w:rPr>
          <w:rFonts w:cs="Times New Roman"/>
        </w:rPr>
        <w:t xml:space="preserve">Графическая часть – </w:t>
      </w:r>
    </w:p>
    <w:p w14:paraId="73915F95" w14:textId="22D85FD9" w:rsidR="00780790" w:rsidRPr="00812FC3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>
        <w:rPr>
          <w:rFonts w:cs="Times New Roman"/>
        </w:rPr>
        <w:t>Папка с проектом</w:t>
      </w:r>
      <w:r w:rsidRPr="00CE01A5">
        <w:rPr>
          <w:rFonts w:cs="Times New Roman"/>
        </w:rPr>
        <w:t xml:space="preserve"> – </w:t>
      </w:r>
      <w:r w:rsidR="00394A42">
        <w:rPr>
          <w:rFonts w:cs="Times New Roman"/>
        </w:rPr>
        <w:t>Курсовая1</w:t>
      </w:r>
      <w:r w:rsidR="00905727" w:rsidRPr="00812FC3">
        <w:rPr>
          <w:rFonts w:cs="Times New Roman"/>
        </w:rPr>
        <w:t>.0</w:t>
      </w:r>
    </w:p>
    <w:p w14:paraId="2B0CBC82" w14:textId="4E1B7015" w:rsidR="00780790" w:rsidRPr="00812FC3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  <w:u w:val="single"/>
        </w:rPr>
      </w:pPr>
      <w:r w:rsidRPr="00643D72">
        <w:rPr>
          <w:rFonts w:cs="Times New Roman"/>
        </w:rPr>
        <w:t xml:space="preserve">Установочный пакет программного средства – </w:t>
      </w:r>
      <w:r w:rsidR="00812FC3">
        <w:rPr>
          <w:rFonts w:cs="Times New Roman"/>
          <w:lang w:val="en-US"/>
        </w:rPr>
        <w:t>setup</w:t>
      </w:r>
      <w:r w:rsidR="00812FC3" w:rsidRPr="00812FC3">
        <w:rPr>
          <w:rFonts w:cs="Times New Roman"/>
        </w:rPr>
        <w:t>.</w:t>
      </w:r>
      <w:r w:rsidR="00812FC3">
        <w:rPr>
          <w:rFonts w:cs="Times New Roman"/>
          <w:lang w:val="en-US"/>
        </w:rPr>
        <w:t>exe</w:t>
      </w:r>
    </w:p>
    <w:p w14:paraId="22A897ED" w14:textId="5F83C54C" w:rsidR="00780790" w:rsidRPr="006D1B51" w:rsidRDefault="00780790" w:rsidP="006D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contextualSpacing/>
        <w:rPr>
          <w:rFonts w:cs="Times New Roman"/>
        </w:rPr>
      </w:pPr>
      <w:r w:rsidRPr="00CE01A5">
        <w:rPr>
          <w:rFonts w:cs="Times New Roman"/>
        </w:rPr>
        <w:t xml:space="preserve">Сведения о защите информации: логин </w:t>
      </w:r>
      <w:r>
        <w:rPr>
          <w:rFonts w:cs="Times New Roman"/>
          <w:u w:val="single"/>
        </w:rPr>
        <w:t>отсутствует</w:t>
      </w:r>
      <w:r w:rsidRPr="00CE01A5">
        <w:rPr>
          <w:rFonts w:cs="Times New Roman"/>
        </w:rPr>
        <w:t xml:space="preserve">, пароль </w:t>
      </w:r>
      <w:r>
        <w:rPr>
          <w:rFonts w:cs="Times New Roman"/>
          <w:u w:val="single"/>
        </w:rPr>
        <w:t>отсутствует</w:t>
      </w:r>
    </w:p>
    <w:p w14:paraId="38D92AA0" w14:textId="44524E29" w:rsidR="00780790" w:rsidRDefault="00780790" w:rsidP="00780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1BE85E07" w14:textId="15310AE4" w:rsidR="0072578B" w:rsidRDefault="000D7AC1" w:rsidP="00584CEF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D9C41" wp14:editId="6C66ACB1">
                <wp:simplePos x="0" y="0"/>
                <wp:positionH relativeFrom="column">
                  <wp:posOffset>5654040</wp:posOffset>
                </wp:positionH>
                <wp:positionV relativeFrom="paragraph">
                  <wp:posOffset>4495800</wp:posOffset>
                </wp:positionV>
                <wp:extent cx="464820" cy="352425"/>
                <wp:effectExtent l="0" t="0" r="1143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4777" id="Прямоугольник 3" o:spid="_x0000_s1026" style="position:absolute;margin-left:445.2pt;margin-top:354pt;width:36.6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" fillcolor="white [3201]" strokecolor="white [3212]" strokeweight="1pt"/>
            </w:pict>
          </mc:Fallback>
        </mc:AlternateContent>
      </w:r>
      <w:r w:rsidR="0072578B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818568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0277A" w14:textId="710147E8" w:rsidR="00D25CB5" w:rsidRPr="00D25CB5" w:rsidRDefault="00E5415B" w:rsidP="00D25CB5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3322C">
            <w:rPr>
              <w:rFonts w:eastAsia="Times New Roman" w:cs="Times New Roman"/>
              <w:b/>
              <w:bCs/>
              <w:noProof/>
              <w:sz w:val="24"/>
              <w:szCs w:val="24"/>
            </w:rPr>
            <mc:AlternateContent>
              <mc:Choice Requires="wpg">
                <w:drawing>
                  <wp:anchor distT="0" distB="0" distL="0" distR="0" simplePos="0" relativeHeight="251675648" behindDoc="1" locked="0" layoutInCell="1" hidden="0" allowOverlap="1" wp14:anchorId="08CAC4E5" wp14:editId="5588234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1150" cy="9932670"/>
                    <wp:effectExtent l="0" t="0" r="0" b="1143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1150" cy="9932670"/>
                              <a:chOff x="2051303" y="0"/>
                              <a:chExt cx="6687248" cy="7560000"/>
                            </a:xfrm>
                          </wpg:grpSpPr>
                          <wpg:grpSp>
                            <wpg:cNvPr id="5" name="Группа 5"/>
                            <wpg:cNvGrpSpPr/>
                            <wpg:grpSpPr>
                              <a:xfrm>
                                <a:off x="2051303" y="0"/>
                                <a:ext cx="6687248" cy="7560000"/>
                                <a:chOff x="0" y="0"/>
                                <a:chExt cx="20297" cy="20000"/>
                              </a:xfrm>
                            </wpg:grpSpPr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0"/>
                                  <a:ext cx="20297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3B8088" w14:textId="77777777" w:rsidR="00E5415B" w:rsidRDefault="00E5415B" w:rsidP="00E5415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Прямоугольник 21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BEE74E" w14:textId="77777777" w:rsidR="00E5415B" w:rsidRDefault="00E5415B" w:rsidP="00E5415B">
                                    <w:pPr>
                                      <w:pStyle w:val="af4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22" name="Прямая со стрелкой 22"/>
                              <wps:cNvCnPr/>
                              <wps:spPr>
                                <a:xfrm>
                                  <a:off x="993" y="17183"/>
                                  <a:ext cx="2" cy="1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3" name="Прямая со стрелкой 23"/>
                              <wps:cNvCnPr/>
                              <wps:spPr>
                                <a:xfrm>
                                  <a:off x="10" y="1717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2186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7" name="Прямая со стрелкой 27"/>
                              <wps:cNvCnPr/>
                              <wps:spPr>
                                <a:xfrm>
                                  <a:off x="4919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8" name="Прямая со стрелкой 28"/>
                              <wps:cNvCnPr/>
                              <wps:spPr>
                                <a:xfrm>
                                  <a:off x="6557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" name="Прямая со стрелкой 29"/>
                              <wps:cNvCnPr/>
                              <wps:spPr>
                                <a:xfrm>
                                  <a:off x="7650" y="17183"/>
                                  <a:ext cx="2" cy="2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0" name="Прямая со стрелкой 30"/>
                              <wps:cNvCnPr/>
                              <wps:spPr>
                                <a:xfrm>
                                  <a:off x="15848" y="18239"/>
                                  <a:ext cx="4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10" y="19293"/>
                                  <a:ext cx="7621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2" name="Прямая со стрелкой 32"/>
                              <wps:cNvCnPr/>
                              <wps:spPr>
                                <a:xfrm>
                                  <a:off x="10" y="1964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C6597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39922BEC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7ABBCF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527C834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DC616B0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03611F21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FF3E98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0B522D18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A98B7C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7FCF20C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828C004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5E5B37F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C7DCDE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  <w:p w14:paraId="3150D6FC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55440B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364AE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107A2388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8B1D45A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192C402A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1A638F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70E42DE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CC2C0E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566F35A8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36A62D9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235ED921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8BC869B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4384A3F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2929198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5BE858C5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BA274A0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5" name="Прямоугольник 35"/>
                              <wps:cNvSpPr/>
                              <wps:spPr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611005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00B046E5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59C5FB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5B109C8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751394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720FDBD1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570DE81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3614E53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AA9329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28077226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0B2EFBA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2BA376D5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9128F10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  <w:p w14:paraId="18072FCF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6C1C741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6" name="Прямоугольник 36"/>
                              <wps:cNvSpPr/>
                              <wps:spPr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5E527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0434C92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815E20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7A8C8F2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D5D24A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7955331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4964B14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24CB27F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0C9FA11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7F8B19E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66D371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76E833F7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51E822B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  <w:p w14:paraId="3E7473C7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48A7010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7" name="Прямоугольник 37"/>
                              <wps:cNvSpPr/>
                              <wps:spPr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9D654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14A0170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CA132F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2F2C7D5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8D0CC51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5D3B203B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0506B59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68330F18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9D6FCCA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17AC8888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0FE9742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51FD8E4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7470DD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  <w:p w14:paraId="4BEA836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EBF531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8" name="Прямоугольник 38"/>
                              <wps:cNvSpPr/>
                              <wps:spPr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E3894D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101710D6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FEDAE9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3C50CB2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28F46C8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4D9B1A6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251DB82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295EEA2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949075F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41ACAC5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85D585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50137C77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69AC02B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  <w:p w14:paraId="49CAEA6B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88FD89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7440BE" w14:textId="77777777" w:rsidR="00E5415B" w:rsidRPr="00761C35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33E47B7C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F62224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52CAF781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F8602A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6320A4FF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666ACCA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5BFFBFA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D67AC99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2</w:t>
                                    </w:r>
                                  </w:p>
                                  <w:p w14:paraId="0D55685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091782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07BB24C5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17E60AD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  <w:p w14:paraId="584F8EC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F2588D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7756" y="17444"/>
                                  <a:ext cx="12158" cy="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0069F0" w14:textId="2CEAB5FA" w:rsidR="00E5415B" w:rsidRPr="00FD3AC1" w:rsidRDefault="00E5415B" w:rsidP="00E5415B">
                                    <w:pPr>
                                      <w:jc w:val="center"/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 xml:space="preserve">КП </w:t>
                                    </w:r>
                                    <w:r w:rsidRPr="00FD3AC1"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Т.29200</w:t>
                                    </w:r>
                                    <w:r w:rsidR="00394A42"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Pr="00FD3AC1"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.40</w:t>
                                    </w:r>
                                    <w:r>
                                      <w:rPr>
                                        <w:rFonts w:eastAsia="ISOCPEUR" w:cs="Times New Roman"/>
                                        <w:i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1 ПЗ</w:t>
                                    </w:r>
                                  </w:p>
                                  <w:p w14:paraId="50ED0C81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105956B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Т.716007.401 ПЗ</w:t>
                                    </w:r>
                                  </w:p>
                                  <w:p w14:paraId="3E41FA9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4367E92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Т.716009.401 ПЗ</w:t>
                                    </w:r>
                                  </w:p>
                                  <w:p w14:paraId="39A25E1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501456B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Т.716007.401 ПЗ</w:t>
                                    </w:r>
                                  </w:p>
                                  <w:p w14:paraId="3CD0ED4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62B29E9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ОП Т.893023</w:t>
                                    </w:r>
                                  </w:p>
                                  <w:p w14:paraId="30F3B22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0073CB8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Т.716007.401 ПЗ</w:t>
                                    </w:r>
                                  </w:p>
                                  <w:p w14:paraId="00B1268E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720C28B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Т.716009.401 ПЗ</w:t>
                                    </w:r>
                                  </w:p>
                                  <w:p w14:paraId="2ED427B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C054974" w14:textId="77777777" w:rsidR="00E5415B" w:rsidRDefault="00E5415B" w:rsidP="00E5415B">
                                    <w:pPr>
                                      <w:ind w:right="-115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КП Т.716007.401 ПЗ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12" y="1823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2" name="Прямая со стрелкой 42"/>
                              <wps:cNvCnPr/>
                              <wps:spPr>
                                <a:xfrm>
                                  <a:off x="25" y="17881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10" y="1752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4" name="Прямая со стрелкой 44"/>
                              <wps:cNvCnPr/>
                              <wps:spPr>
                                <a:xfrm>
                                  <a:off x="10" y="18938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5" name="Прямая со стрелкой 45"/>
                              <wps:cNvCnPr/>
                              <wps:spPr>
                                <a:xfrm>
                                  <a:off x="10" y="18583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" name="Группа 46"/>
                              <wpg:cNvGrpSpPr/>
                              <wpg:grpSpPr>
                                <a:xfrm>
                                  <a:off x="39" y="18267"/>
                                  <a:ext cx="4772" cy="373"/>
                                  <a:chOff x="39" y="18267"/>
                                  <a:chExt cx="19879" cy="24059"/>
                                </a:xfrm>
                              </wpg:grpSpPr>
                              <wps:wsp>
                                <wps:cNvPr id="47" name="Прямоугольник 47"/>
                                <wps:cNvSpPr/>
                                <wps:spPr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DFA36C" w14:textId="77777777" w:rsidR="00E5415B" w:rsidRDefault="00E5415B" w:rsidP="00E5415B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4B8D31E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2BF3316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7C17808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CAB657C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466122B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77E543A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6471E4F3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0691ABE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5B33A40B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7291C9A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2F3B29A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BBA6A47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  <w:p w14:paraId="098BE184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6572F83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48" name="Прямоугольник 48"/>
                                <wps:cNvSpPr/>
                                <wps:spPr>
                                  <a:xfrm>
                                    <a:off x="9200" y="18267"/>
                                    <a:ext cx="10718" cy="240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C69505" w14:textId="6BE5AB84" w:rsidR="00E5415B" w:rsidRPr="00761AD7" w:rsidRDefault="00394A42" w:rsidP="00E5415B">
                                      <w:pPr>
                                        <w:spacing w:line="276" w:lineRule="auto"/>
                                        <w:ind w:firstLine="0"/>
                                        <w:textDirection w:val="btL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Внук</w:t>
                                      </w:r>
                                      <w:r w:rsidR="00E5415B" w:rsidRPr="00761AD7"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В</w:t>
                                      </w:r>
                                      <w:r w:rsidR="00E5415B" w:rsidRPr="00761AD7"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В</w:t>
                                      </w:r>
                                      <w:r w:rsidR="00E5415B" w:rsidRPr="00761AD7"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39" y="18599"/>
                                  <a:ext cx="4801" cy="324"/>
                                  <a:chOff x="39" y="17644"/>
                                  <a:chExt cx="19999" cy="20970"/>
                                </a:xfrm>
                              </wpg:grpSpPr>
                              <wps:wsp>
                                <wps:cNvPr id="50" name="Прямоугольник 50"/>
                                <wps:cNvSpPr/>
                                <wps:spPr>
                                  <a:xfrm>
                                    <a:off x="39" y="186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4FD842" w14:textId="77777777" w:rsidR="00E5415B" w:rsidRDefault="00E5415B" w:rsidP="00E5415B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4C27FD9E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5398598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7AC6F7F9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E2410E8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08A95B1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4184DC8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136CD5FD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15A06B4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05BFFF49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1B14978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795C520A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5C4347B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  <w:p w14:paraId="331E2D6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7C160CD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Провер.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1" name="Прямоугольник 51"/>
                                <wps:cNvSpPr/>
                                <wps:spPr>
                                  <a:xfrm>
                                    <a:off x="9320" y="17644"/>
                                    <a:ext cx="10718" cy="209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AB66C6" w14:textId="77777777" w:rsidR="00E5415B" w:rsidRPr="00761AD7" w:rsidRDefault="00E5415B" w:rsidP="00E5415B">
                                      <w:pPr>
                                        <w:ind w:firstLine="0"/>
                                        <w:textDirection w:val="btL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Коропа Е.Н.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2" name="Группа 52"/>
                              <wpg:cNvGrpSpPr/>
                              <wpg:grpSpPr>
                                <a:xfrm>
                                  <a:off x="39" y="18969"/>
                                  <a:ext cx="4801" cy="309"/>
                                  <a:chOff x="39" y="18969"/>
                                  <a:chExt cx="19999" cy="20000"/>
                                </a:xfrm>
                              </wpg:grpSpPr>
                              <wps:wsp>
                                <wps:cNvPr id="53" name="Прямоугольник 53"/>
                                <wps:cNvSpPr/>
                                <wps:spPr>
                                  <a:xfrm>
                                    <a:off x="39" y="18969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928CA7" w14:textId="77777777" w:rsidR="00E5415B" w:rsidRDefault="00E5415B" w:rsidP="00E5415B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332AAA86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6DCB7F1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5C89432F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8E3497A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62869A45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0D937CF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083EEBE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70EBA486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1B1392B5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8EFDE21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0529708F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1CFC5E3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  <w:p w14:paraId="3AE7683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A94C14B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4" name="Прямоугольник 54"/>
                                <wps:cNvSpPr/>
                                <wps:spPr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C83B81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</w:p>
                                    <w:p w14:paraId="779F94D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01EA353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726C741A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5AEF83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474354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92C0D6D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A0BF06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71194A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8809539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</w:p>
                                    <w:p w14:paraId="07E97B49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32B4F4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F8C18C6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C9F4B8E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622687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10D996F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1C3FDC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5" name="Группа 55"/>
                              <wpg:cNvGrpSpPr/>
                              <wpg:grpSpPr>
                                <a:xfrm>
                                  <a:off x="39" y="19314"/>
                                  <a:ext cx="4801" cy="310"/>
                                  <a:chOff x="39" y="19314"/>
                                  <a:chExt cx="19999" cy="20000"/>
                                </a:xfrm>
                              </wpg:grpSpPr>
                              <wps:wsp>
                                <wps:cNvPr id="56" name="Прямоугольник 56"/>
                                <wps:cNvSpPr/>
                                <wps:spPr>
                                  <a:xfrm>
                                    <a:off x="39" y="193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EACB6E" w14:textId="77777777" w:rsidR="00E5415B" w:rsidRDefault="00E5415B" w:rsidP="00E5415B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488AE72B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3D33CE8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29D4536B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191001E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42BE6D5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E7598C5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20728234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3F9C70D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0056267A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40EC741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45FEAD2E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6469822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  <w:p w14:paraId="6D4742EA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1DF00CB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7" name="Прямоугольник 57"/>
                                <wps:cNvSpPr/>
                                <wps:spPr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2E5A44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449B97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7B5D177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D5A3F7E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4A42AA0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7A80AB0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52EDE86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21B9B8F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82BB7D5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</w:p>
                                    <w:p w14:paraId="20383C06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8637D4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BC926F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EE8B157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7FE827C0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849E617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60CC53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8" name="Группа 58"/>
                              <wpg:cNvGrpSpPr/>
                              <wpg:grpSpPr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59" name="Прямоугольник 59"/>
                                <wps:cNvSpPr/>
                                <wps:spPr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F6A60D" w14:textId="77777777" w:rsidR="00E5415B" w:rsidRDefault="00E5415B" w:rsidP="00E5415B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4B4CF6BF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2A2D5CD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1BF11734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0B13F7CA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1815C851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16B28D4A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5AE31CC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55D32640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206F550C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6A1E6122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2A8142E6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3BF03A76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  <w:p w14:paraId="09FF9098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  <w:p w14:paraId="2C5AD4E3" w14:textId="77777777" w:rsidR="00E5415B" w:rsidRDefault="00E5415B" w:rsidP="00E5415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Утверд.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60" name="Прямоугольник 60"/>
                                <wps:cNvSpPr/>
                                <wps:spPr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A5CEC0" w14:textId="77777777" w:rsidR="00E5415B" w:rsidRPr="00761AD7" w:rsidRDefault="00E5415B" w:rsidP="00E5415B">
                                      <w:pPr>
                                        <w:ind w:firstLine="0"/>
                                        <w:textDirection w:val="btL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eastAsia="ISOCPEUR" w:cs="Times New Roman"/>
                                          <w:i/>
                                          <w:color w:val="000000"/>
                                          <w:sz w:val="16"/>
                                        </w:rPr>
                                        <w:t>Коропа Е.Н.</w:t>
                                      </w:r>
                                    </w:p>
                                    <w:p w14:paraId="7AF95DC2" w14:textId="77777777" w:rsidR="00E5415B" w:rsidRDefault="00E5415B" w:rsidP="00E5415B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14208" y="18239"/>
                                  <a:ext cx="2" cy="17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2" name="Прямоугольник 62"/>
                              <wps:cNvSpPr/>
                              <wps:spPr>
                                <a:xfrm>
                                  <a:off x="7818" y="18427"/>
                                  <a:ext cx="6292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8EDCA7" w14:textId="3A68A372" w:rsidR="00E5415B" w:rsidRPr="00394A42" w:rsidRDefault="00394A42" w:rsidP="00E5415B">
                                    <w:pPr>
                                      <w:ind w:firstLine="0"/>
                                      <w:jc w:val="center"/>
                                      <w:rPr>
                                        <w:rFonts w:ascii="ISOCPEUR" w:eastAsia="ISOCPEUR" w:hAnsi="ISOCPEUR" w:cs="ISOCPEUR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394A42">
                                      <w:rPr>
                                        <w:rFonts w:eastAsia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РАЗРАБОТКА ЭЛЕКТРОННОГО ОРГАНАЙЗЕРА ДЛЯ ПРЕДСЕДАТЕЛЯ ЦИКЛОВОЙ КОМИССИИ ЧУО "КОЛЛЕДЖ БИЗНЕСА И ПРАВА"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63" name="Прямая со стрелкой 63"/>
                              <wps:cNvCnPr/>
                              <wps:spPr>
                                <a:xfrm>
                                  <a:off x="14221" y="18587"/>
                                  <a:ext cx="576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45397632" name="Прямая со стрелкой 745397632"/>
                              <wps:cNvCnPr/>
                              <wps:spPr>
                                <a:xfrm>
                                  <a:off x="14219" y="18939"/>
                                  <a:ext cx="5769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45397633" name="Прямая со стрелкой 745397633"/>
                              <wps:cNvCnPr/>
                              <wps:spPr>
                                <a:xfrm>
                                  <a:off x="17487" y="18239"/>
                                  <a:ext cx="3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45397634" name="Прямоугольник 745397634"/>
                              <wps:cNvSpPr/>
                              <wps:spPr>
                                <a:xfrm>
                                  <a:off x="14295" y="18258"/>
                                  <a:ext cx="1474" cy="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3D234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0793DF13" w14:textId="77777777" w:rsidR="00E5415B" w:rsidRPr="00595A25" w:rsidRDefault="00E5415B" w:rsidP="00E5415B">
                                    <w:pPr>
                                      <w:spacing w:before="60"/>
                                      <w:ind w:firstLine="0"/>
                                      <w:jc w:val="center"/>
                                      <w:textDirection w:val="btLr"/>
                                      <w:rPr>
                                        <w:rFonts w:cs="Times New Roman"/>
                                      </w:rPr>
                                    </w:pPr>
                                    <w:r w:rsidRPr="00595A25">
                                      <w:rPr>
                                        <w:rFonts w:eastAsia="ISOCPEUR" w:cs="Times New Roman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4EE188A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D43998D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656682DF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28B79E3F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73EACA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2A73683A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28724AD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3AD1449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61EFFE9F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4F080C4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2CAE21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3C4F98D1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54A6605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DCA04D5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1A280718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0CA4E18A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C6D18F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7064820A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  <w:p w14:paraId="5ADDBB8F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7713598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  <w:p w14:paraId="1D21B720" w14:textId="77777777" w:rsidR="00E5415B" w:rsidRDefault="00E5415B" w:rsidP="00E5415B">
                                    <w:pPr>
                                      <w:spacing w:before="12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745397635" name="Прямоугольник 745397635"/>
                              <wps:cNvSpPr/>
                              <wps:spPr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B153A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59EA1A4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4FFD9B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664FD782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00B7F81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7427333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EE44CB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375F3DC7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BD1D176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1B5D715D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AD2B9ED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31339B5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3DAC474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  <w:p w14:paraId="1AAF4EF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52741AE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745397636" name="Прямоугольник 745397636"/>
                              <wps:cNvSpPr/>
                              <wps:spPr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85E2A" w14:textId="7630B787" w:rsidR="00E5415B" w:rsidRPr="00B3510E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1</w:t>
                                    </w:r>
                                    <w:r w:rsidR="00070807"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6</w:t>
                                    </w:r>
                                  </w:p>
                                  <w:p w14:paraId="4C815A15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969B5E4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55</w:t>
                                    </w:r>
                                  </w:p>
                                  <w:p w14:paraId="0773B2A4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C98E3A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50</w:t>
                                    </w:r>
                                  </w:p>
                                  <w:p w14:paraId="1061EEE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8171C84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</w:p>
                                  <w:p w14:paraId="49ADAC7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6BD8FF8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50</w:t>
                                    </w:r>
                                  </w:p>
                                  <w:p w14:paraId="5148EEEA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6026E55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55</w:t>
                                    </w:r>
                                  </w:p>
                                  <w:p w14:paraId="564F9F3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79C40B9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745397637" name="Прямая со стрелкой 745397637"/>
                              <wps:cNvCnPr/>
                              <wps:spPr>
                                <a:xfrm>
                                  <a:off x="14755" y="18594"/>
                                  <a:ext cx="2" cy="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45397638" name="Прямая со стрелкой 745397638"/>
                              <wps:cNvCnPr/>
                              <wps:spPr>
                                <a:xfrm>
                                  <a:off x="15303" y="18599"/>
                                  <a:ext cx="0" cy="3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45397639" name="Прямоугольник 745397639"/>
                              <wps:cNvSpPr/>
                              <wps:spPr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BCC14" w14:textId="77777777" w:rsidR="00E5415B" w:rsidRDefault="00E5415B" w:rsidP="00E5415B">
                                    <w:pPr>
                                      <w:ind w:firstLine="0"/>
                                      <w:jc w:val="center"/>
                                      <w:textDirection w:val="btLr"/>
                                    </w:pPr>
                                    <w:r w:rsidRPr="000C4454">
                                      <w:rPr>
                                        <w:rFonts w:eastAsia="ISOCPEUR" w:cs="Times New Roman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5280F10F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37ACA577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755497F9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4957322E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312CD8F7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208C55C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42C4335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BF1C42D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04FFE810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68766F1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22900DC3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B6CADDC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  <w:p w14:paraId="6356975A" w14:textId="77777777" w:rsidR="00E5415B" w:rsidRDefault="00E5415B" w:rsidP="00E5415B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0BF94E03" w14:textId="77777777" w:rsidR="00E5415B" w:rsidRDefault="00E5415B" w:rsidP="00E5415B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30"/>
                                      </w:rPr>
                                      <w:t>КБП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CAC4E5" id="Группа 2" o:spid="_x0000_s1027" style="position:absolute;left:0;text-align:left;margin-left:0;margin-top:0;width:524.5pt;height:782.1pt;z-index:-251640832;mso-wrap-distance-left:0;mso-wrap-distance-right:0;mso-position-horizontal:center;mso-position-horizontal-relative:margin;mso-position-vertical:center;mso-position-vertical-relative:margin;mso-width-relative:margin;mso-height-relative:margin" coordorigin="20513" coordsize="668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">
                    <v:group id="Группа 5" o:spid="_x0000_s1028" style="position:absolute;left:20513;width:66872;height:75600" coordsize="202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Прямоугольник 19" o:spid="_x0000_s1029" style="position:absolute;width:20297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83B8088" w14:textId="77777777" w:rsidR="00E5415B" w:rsidRDefault="00E5415B" w:rsidP="00E5415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21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" filled="f" strokeweight="2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1DBEE74E" w14:textId="77777777" w:rsidR="00E5415B" w:rsidRDefault="00E5415B" w:rsidP="00E5415B">
                              <w:pPr>
                                <w:pStyle w:val="af4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2" o:spid="_x0000_s1031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    <v:shape id="Прямая со стрелкой 23" o:spid="_x0000_s1032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    <v:shape id="Прямая со стрелкой 26" o:spid="_x0000_s1033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    <v:shape id="Прямая со стрелкой 27" o:spid="_x0000_s1034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" strokeweight="2pt"/>
                      <v:shape id="Прямая со стрелкой 28" o:spid="_x0000_s1035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      <v:shape id="Прямая со стрелкой 29" o:spid="_x0000_s1036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" strokeweight="2pt"/>
                      <v:shape id="Прямая со стрелкой 30" o:spid="_x0000_s1037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    <v:shape id="Прямая со стрелкой 31" o:spid="_x0000_s1038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    <v:shape id="Прямая со стрелкой 32" o:spid="_x0000_s1039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    <v:rect id="Прямоугольник 3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<v:textbox inset="1pt,1pt,1pt,1pt">
                          <w:txbxContent>
                            <w:p w14:paraId="3FBC6597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39922BEC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7ABBCF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527C834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DC616B0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03611F21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FF3E98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0B522D18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A98B7C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7FCF20C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828C004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5E5B37F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C7DCDE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  <w:p w14:paraId="3150D6FC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55440B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Прямоугольник 3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  <v:textbox inset="1pt,1pt,1pt,1pt">
                          <w:txbxContent>
                            <w:p w14:paraId="0C4364AE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107A2388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8B1D45A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192C402A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1A638F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70E42DE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CC2C0E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566F35A8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36A62D9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235ED921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8BC869B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4384A3F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929198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5BE858C5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BA274A0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3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  <v:textbox inset="1pt,1pt,1pt,1pt">
                          <w:txbxContent>
                            <w:p w14:paraId="22611005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0B046E5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59C5FB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5B109C8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51394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720FDBD1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570DE81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3614E53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AA9329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28077226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0B2EFBA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2BA376D5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9128F10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18072FCF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6C1C741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Прямоугольник 3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<v:textbox inset="1pt,1pt,1pt,1pt">
                          <w:txbxContent>
                            <w:p w14:paraId="3305E527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434C92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815E20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7A8C8F2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D5D24A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7955331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4964B14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24CB27F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0C9FA11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7F8B19E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6D371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76E833F7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51E822B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3E7473C7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48A7010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Прямоугольник 3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    <v:textbox inset="1pt,1pt,1pt,1pt">
                          <w:txbxContent>
                            <w:p w14:paraId="1DF9D654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14A0170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CA132F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2F2C7D5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8D0CC51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5D3B203B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0506B59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68330F18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9D6FCCA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17AC8888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0FE9742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51FD8E4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7470DD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4BEA836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EBF531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Прямоугольник 3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    <v:textbox inset="1pt,1pt,1pt,1pt">
                          <w:txbxContent>
                            <w:p w14:paraId="0CE3894D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101710D6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EDAE9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3C50CB2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28F46C8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4D9B1A6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51DB82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295EEA2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949075F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41ACAC5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85D585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50137C77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9AC02B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49CAEA6B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88FD89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3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    <v:textbox inset="1pt,1pt,1pt,1pt">
                          <w:txbxContent>
                            <w:p w14:paraId="117440BE" w14:textId="77777777" w:rsidR="00E5415B" w:rsidRPr="00761C35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  <w:p w14:paraId="33E47B7C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62224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  <w:p w14:paraId="52CAF781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F8602A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  <w:p w14:paraId="6320A4FF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666ACCA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  <w:p w14:paraId="5BFFBFA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D67AC99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  <w:p w14:paraId="0D55685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091782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  <w:p w14:paraId="07BB24C5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17E60AD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  <w:p w14:paraId="584F8EC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F2588D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Прямоугольник 40" o:spid="_x0000_s1047" style="position:absolute;left:7756;top:17444;width:12158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    <v:textbox inset="1pt,1pt,1pt,1pt">
                          <w:txbxContent>
                            <w:p w14:paraId="5E0069F0" w14:textId="2CEAB5FA" w:rsidR="00E5415B" w:rsidRPr="00FD3AC1" w:rsidRDefault="00E5415B" w:rsidP="00E5415B">
                              <w:pPr>
                                <w:jc w:val="center"/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 xml:space="preserve">КП </w:t>
                              </w:r>
                              <w:r w:rsidRPr="00FD3AC1"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Т.29200</w:t>
                              </w:r>
                              <w:r w:rsidR="00394A42"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FD3AC1"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.40</w:t>
                              </w:r>
                              <w:r>
                                <w:rPr>
                                  <w:rFonts w:eastAsia="ISOCPEUR" w:cs="Times New Roman"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1 ПЗ</w:t>
                              </w:r>
                            </w:p>
                            <w:p w14:paraId="50ED0C81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105956B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Т.716007.401 ПЗ</w:t>
                              </w:r>
                            </w:p>
                            <w:p w14:paraId="3E41FA9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4367E92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Т.716009.401 ПЗ</w:t>
                              </w:r>
                            </w:p>
                            <w:p w14:paraId="39A25E1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501456B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Т.716007.401 ПЗ</w:t>
                              </w:r>
                            </w:p>
                            <w:p w14:paraId="3CD0ED4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62B29E9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ОП Т.893023</w:t>
                              </w:r>
                            </w:p>
                            <w:p w14:paraId="30F3B22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0073CB8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Т.716007.401 ПЗ</w:t>
                              </w:r>
                            </w:p>
                            <w:p w14:paraId="00B1268E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20C28B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Т.716009.401 ПЗ</w:t>
                              </w:r>
                            </w:p>
                            <w:p w14:paraId="2ED427B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C054974" w14:textId="77777777" w:rsidR="00E5415B" w:rsidRDefault="00E5415B" w:rsidP="00E5415B">
                              <w:pPr>
                                <w:ind w:right="-115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КП Т.716007.401 ПЗ</w:t>
                              </w:r>
                            </w:p>
                          </w:txbxContent>
                        </v:textbox>
                      </v:rect>
                      <v:shape id="Прямая со стрелкой 41" o:spid="_x0000_s1048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      <v:shape id="Прямая со стрелкой 42" o:spid="_x0000_s1049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    <v:shape id="Прямая со стрелкой 43" o:spid="_x0000_s1050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      <v:shape id="Прямая со стрелкой 44" o:spid="_x0000_s1051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" strokeweight="1pt"/>
                      <v:shape id="Прямая со стрелкой 45" o:spid="_x0000_s1052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hD+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TGfw+hJ+gNw8AQAA//8DAFBLAQItABQABgAIAAAAIQDb4fbL7gAAAIUBAAATAAAAAAAAAAAA&#10;AAAAAAAAAABbQ29udGVudF9UeXBlc10ueG1sUEsBAi0AFAAGAAgAAAAhAFr0LFu/AAAAFQEAAAsA&#10;AAAAAAAAAAAAAAAAHwEAAF9yZWxzLy5yZWxzUEsBAi0AFAAGAAgAAAAhAFWiEP7EAAAA2wAAAA8A&#10;AAAAAAAAAAAAAAAABwIAAGRycy9kb3ducmV2LnhtbFBLBQYAAAAAAwADALcAAAD4AgAAAAA=&#10;" strokeweight="1pt"/>
                      <v:group id="Группа 46" o:spid="_x0000_s1053" style="position:absolute;left:39;top:18267;width:4772;height:373" coordorigin="39,18267" coordsize="19879,2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rect id="Прямоугольник 47" o:spid="_x0000_s105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<v:textbox inset="1pt,1pt,1pt,1pt">
                            <w:txbxContent>
                              <w:p w14:paraId="11DFA36C" w14:textId="77777777" w:rsidR="00E5415B" w:rsidRDefault="00E5415B" w:rsidP="00E5415B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4B8D31E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2BF3316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7C17808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AB657C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466122B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77E543A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6471E4F3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0691ABE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5B33A40B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7291C9A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2F3B29A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BA6A47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  <w:p w14:paraId="098BE184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572F83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Прямоугольник 48" o:spid="_x0000_s1055" style="position:absolute;left:9200;top:18267;width:10718;height:2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<v:textbox inset="1pt,1pt,1pt,1pt">
                            <w:txbxContent>
                              <w:p w14:paraId="69C69505" w14:textId="6BE5AB84" w:rsidR="00E5415B" w:rsidRPr="00761AD7" w:rsidRDefault="00394A42" w:rsidP="00E5415B">
                                <w:pPr>
                                  <w:spacing w:line="276" w:lineRule="auto"/>
                                  <w:ind w:firstLine="0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Внук</w:t>
                                </w:r>
                                <w:r w:rsidR="00E5415B" w:rsidRPr="00761AD7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В</w:t>
                                </w:r>
                                <w:r w:rsidR="00E5415B" w:rsidRPr="00761AD7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В</w:t>
                                </w:r>
                                <w:r w:rsidR="00E5415B" w:rsidRPr="00761AD7"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49" o:spid="_x0000_s1056" style="position:absolute;left:39;top:18599;width:4801;height:324" coordorigin="39,17644" coordsize="19999,2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rect id="Прямоугольник 50" o:spid="_x0000_s105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<v:textbox inset="1pt,1pt,1pt,1pt">
                            <w:txbxContent>
                              <w:p w14:paraId="024FD842" w14:textId="77777777" w:rsidR="00E5415B" w:rsidRDefault="00E5415B" w:rsidP="00E5415B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4C27FD9E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5398598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7AC6F7F9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2410E8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8A95B1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184DC8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136CD5FD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5A06B4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05BFFF49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1B14978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795C520A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5C4347B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  <w:p w14:paraId="331E2D6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7C160CD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Прямоугольник 51" o:spid="_x0000_s1058" style="position:absolute;left:9320;top:17644;width:10718;height:20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<v:textbox inset="1pt,1pt,1pt,1pt">
                            <w:txbxContent>
                              <w:p w14:paraId="40AB66C6" w14:textId="77777777" w:rsidR="00E5415B" w:rsidRPr="00761AD7" w:rsidRDefault="00E5415B" w:rsidP="00E5415B">
                                <w:pPr>
                                  <w:ind w:firstLine="0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Коропа Е.Н.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52" o:spid="_x0000_s105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Прямоугольник 53" o:spid="_x0000_s106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<v:textbox inset="1pt,1pt,1pt,1pt">
                            <w:txbxContent>
                              <w:p w14:paraId="0A928CA7" w14:textId="77777777" w:rsidR="00E5415B" w:rsidRDefault="00E5415B" w:rsidP="00E5415B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332AAA86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6DCB7F1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5C89432F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8E3497A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62869A45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0D937CF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083EEBE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0EBA486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1B1392B5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8EFDE21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0529708F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1CFC5E3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3AE7683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A94C14B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v:textbox>
                        </v:rect>
                        <v:rect id="Прямоугольник 54" o:spid="_x0000_s106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<v:textbox inset="1pt,1pt,1pt,1pt">
                            <w:txbxContent>
                              <w:p w14:paraId="17C83B81" w14:textId="77777777" w:rsidR="00E5415B" w:rsidRDefault="00E5415B" w:rsidP="00E5415B">
                                <w:pPr>
                                  <w:textDirection w:val="btLr"/>
                                </w:pPr>
                              </w:p>
                              <w:p w14:paraId="779F94D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01EA353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26C741A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5AEF83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74354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92C0D6D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A0BF06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71194A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8809539" w14:textId="77777777" w:rsidR="00E5415B" w:rsidRDefault="00E5415B" w:rsidP="00E5415B">
                                <w:pPr>
                                  <w:textDirection w:val="btLr"/>
                                </w:pPr>
                              </w:p>
                              <w:p w14:paraId="07E97B49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32B4F4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F8C18C6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C9F4B8E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22687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10D996F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1C3FDC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55" o:spid="_x0000_s106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Прямоугольник 56" o:spid="_x0000_s106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<v:textbox inset="1pt,1pt,1pt,1pt">
                            <w:txbxContent>
                              <w:p w14:paraId="16EACB6E" w14:textId="77777777" w:rsidR="00E5415B" w:rsidRDefault="00E5415B" w:rsidP="00E5415B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488AE72B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3D33CE8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29D4536B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191001E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42BE6D5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E7598C5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20728234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3F9C70D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0056267A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40EC741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45FEAD2E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6469822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6D4742EA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1DF00CB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rect>
                        <v:rect id="Прямоугольник 57" o:spid="_x0000_s106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<v:textbox inset="1pt,1pt,1pt,1pt">
                            <w:txbxContent>
                              <w:p w14:paraId="432E5A44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449B97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B5D177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D5A3F7E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4A42AA0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A80AB0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52EDE86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21B9B8F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82BB7D5" w14:textId="77777777" w:rsidR="00E5415B" w:rsidRDefault="00E5415B" w:rsidP="00E5415B">
                                <w:pPr>
                                  <w:textDirection w:val="btLr"/>
                                </w:pPr>
                              </w:p>
                              <w:p w14:paraId="20383C06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8637D4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C926F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EE8B157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7FE827C0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849E617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0CC53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58" o:spid="_x0000_s106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Прямоугольник 59" o:spid="_x0000_s106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<v:textbox inset="1pt,1pt,1pt,1pt">
                            <w:txbxContent>
                              <w:p w14:paraId="02F6A60D" w14:textId="77777777" w:rsidR="00E5415B" w:rsidRDefault="00E5415B" w:rsidP="00E5415B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4B4CF6BF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2A2D5CD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1BF11734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0B13F7CA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1815C851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16B28D4A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5AE31CC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55D32640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206F550C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6A1E6122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2A8142E6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3BF03A76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  <w:p w14:paraId="09FF9098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14:paraId="2C5AD4E3" w14:textId="77777777" w:rsidR="00E5415B" w:rsidRDefault="00E5415B" w:rsidP="00E5415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Прямоугольник 60" o:spid="_x0000_s106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<v:textbox inset="1pt,1pt,1pt,1pt">
                            <w:txbxContent>
                              <w:p w14:paraId="33A5CEC0" w14:textId="77777777" w:rsidR="00E5415B" w:rsidRPr="00761AD7" w:rsidRDefault="00E5415B" w:rsidP="00E5415B">
                                <w:pPr>
                                  <w:ind w:firstLine="0"/>
                                  <w:textDirection w:val="btL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eastAsia="ISOCPEUR" w:cs="Times New Roman"/>
                                    <w:i/>
                                    <w:color w:val="000000"/>
                                    <w:sz w:val="16"/>
                                  </w:rPr>
                                  <w:t>Коропа Е.Н.</w:t>
                                </w:r>
                              </w:p>
                              <w:p w14:paraId="7AF95DC2" w14:textId="77777777" w:rsidR="00E5415B" w:rsidRDefault="00E5415B" w:rsidP="00E5415B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shape id="Прямая со стрелкой 61" o:spid="_x0000_s1068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      <v:rect id="Прямоугольник 62" o:spid="_x0000_s1069" style="position:absolute;left:7818;top:18427;width:6292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<v:textbox inset="1pt,1pt,1pt,1pt">
                          <w:txbxContent>
                            <w:p w14:paraId="4B8EDCA7" w14:textId="3A68A372" w:rsidR="00E5415B" w:rsidRPr="00394A42" w:rsidRDefault="00394A42" w:rsidP="00E5415B">
                              <w:pPr>
                                <w:ind w:firstLine="0"/>
                                <w:jc w:val="center"/>
                                <w:rPr>
                                  <w:rFonts w:ascii="ISOCPEUR" w:eastAsia="ISOCPEUR" w:hAnsi="ISOCPEUR" w:cs="ISOCPEUR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394A42">
                                <w:rPr>
                                  <w:rFonts w:eastAsia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РАЗРАБОТКА ЭЛЕКТРОННОГО ОРГАНАЙЗЕРА ДЛЯ ПРЕДСЕДАТЕЛЯ ЦИКЛОВОЙ КОМИССИИ ЧУО "КОЛЛЕДЖ БИЗНЕСА И ПРАВА"</w:t>
                              </w:r>
                            </w:p>
                          </w:txbxContent>
                        </v:textbox>
                      </v:rect>
                      <v:shape id="Прямая со стрелкой 63" o:spid="_x0000_s1070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<v:shape id="Прямая со стрелкой 745397632" o:spid="_x0000_s1071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" strokeweight="2pt"/>
                      <v:shape id="Прямая со стрелкой 745397633" o:spid="_x0000_s1072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" strokeweight="2pt"/>
                      <v:rect id="Прямоугольник 745397634" o:spid="_x0000_s1073" style="position:absolute;left:14295;top:18258;width:147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" filled="f" stroked="f">
                        <v:textbox inset="1pt,1pt,1pt,1pt">
                          <w:txbxContent>
                            <w:p w14:paraId="42B3D234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0793DF13" w14:textId="77777777" w:rsidR="00E5415B" w:rsidRPr="00595A25" w:rsidRDefault="00E5415B" w:rsidP="00E5415B">
                              <w:pPr>
                                <w:spacing w:before="60"/>
                                <w:ind w:firstLine="0"/>
                                <w:jc w:val="center"/>
                                <w:textDirection w:val="btLr"/>
                                <w:rPr>
                                  <w:rFonts w:cs="Times New Roman"/>
                                </w:rPr>
                              </w:pPr>
                              <w:r w:rsidRPr="00595A25">
                                <w:rPr>
                                  <w:rFonts w:eastAsia="ISOCPEUR" w:cs="Times New Roman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4EE188A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D43998D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656682DF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28B79E3F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3EACA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2A73683A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28724AD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3AD1449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61EFFE9F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4F080C4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2CAE21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3C4F98D1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54A6605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DCA04D5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1A280718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0CA4E18A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C6D18F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7064820A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  <w:p w14:paraId="5ADDBB8F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7713598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  <w:p w14:paraId="1D21B720" w14:textId="77777777" w:rsidR="00E5415B" w:rsidRDefault="00E5415B" w:rsidP="00E5415B">
                              <w:pPr>
                                <w:spacing w:before="12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У</w:t>
                              </w:r>
                            </w:p>
                          </w:txbxContent>
                        </v:textbox>
                      </v:rect>
                      <v:rect id="Прямоугольник 745397635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" filled="f" stroked="f">
                        <v:textbox inset="1pt,1pt,1pt,1pt">
                          <w:txbxContent>
                            <w:p w14:paraId="317B153A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59EA1A4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4FFD9B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664FD782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00B7F81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7427333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EE44CB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375F3DC7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BD1D176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1B5D715D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AD2B9ED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31339B5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3DAC474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  <w:p w14:paraId="1AAF4EF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741AE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Прямоугольник 745397636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2u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" filled="f" stroked="f">
                        <v:textbox inset="1pt,1pt,1pt,1pt">
                          <w:txbxContent>
                            <w:p w14:paraId="4B385E2A" w14:textId="7630B787" w:rsidR="00E5415B" w:rsidRPr="00B3510E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1</w:t>
                              </w:r>
                              <w:r w:rsidR="00070807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6</w:t>
                              </w:r>
                            </w:p>
                            <w:p w14:paraId="4C815A15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969B5E4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55</w:t>
                              </w:r>
                            </w:p>
                            <w:p w14:paraId="0773B2A4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C98E3A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50</w:t>
                              </w:r>
                            </w:p>
                            <w:p w14:paraId="1061EEE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8171C84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</w:p>
                            <w:p w14:paraId="49ADAC7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6BD8FF8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50</w:t>
                              </w:r>
                            </w:p>
                            <w:p w14:paraId="5148EEEA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6026E55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55</w:t>
                              </w:r>
                            </w:p>
                            <w:p w14:paraId="564F9F3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79C40B9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shape id="Прямая со стрелкой 745397637" o:spid="_x0000_s1076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" strokeweight="1pt"/>
                      <v:shape id="Прямая со стрелкой 745397638" o:spid="_x0000_s1077" type="#_x0000_t32" style="position:absolute;left:15303;top:18599;width:0;height: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" strokeweight="1pt"/>
                      <v:rect id="Прямоугольник 745397639" o:spid="_x0000_s10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" filled="f" stroked="f">
                        <v:textbox inset="1pt,1pt,1pt,1pt">
                          <w:txbxContent>
                            <w:p w14:paraId="506BCC14" w14:textId="77777777" w:rsidR="00E5415B" w:rsidRDefault="00E5415B" w:rsidP="00E5415B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 w:rsidRPr="000C4454">
                                <w:rPr>
                                  <w:rFonts w:eastAsia="ISOCPEUR" w:cs="Times New Roman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5280F10F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7ACA577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755497F9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957322E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312CD8F7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08C55C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42C4335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BF1C42D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04FFE810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8766F1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22900DC3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B6CADDC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  <w:p w14:paraId="6356975A" w14:textId="77777777" w:rsidR="00E5415B" w:rsidRDefault="00E5415B" w:rsidP="00E5415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BF94E03" w14:textId="77777777" w:rsidR="00E5415B" w:rsidRDefault="00E5415B" w:rsidP="00E5415B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30"/>
                                </w:rPr>
                                <w:t>КБП</w:t>
                              </w:r>
                            </w:p>
                          </w:txbxContent>
                        </v:textbox>
                      </v:rect>
                    </v:group>
                    <w10:wrap anchorx="margin" anchory="margin"/>
                  </v:group>
                </w:pict>
              </mc:Fallback>
            </mc:AlternateContent>
          </w:r>
          <w:r w:rsidR="00D25CB5" w:rsidRPr="00D25CB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E6CB32" w14:textId="32902D8A" w:rsidR="00D25CB5" w:rsidRDefault="00D25CB5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90206" w:history="1">
            <w:r w:rsidRPr="0051340E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D90" w14:textId="24A2E728" w:rsidR="00D25CB5" w:rsidRDefault="003E6AE2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6290207" w:history="1">
            <w:r w:rsidR="00D25CB5" w:rsidRPr="0051340E">
              <w:rPr>
                <w:rStyle w:val="ae"/>
                <w:noProof/>
              </w:rPr>
              <w:t>1 Описание задачи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_Toc196290207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6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0F2B2355" w14:textId="12CF2951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08" w:history="1">
            <w:r w:rsidR="00D25CB5" w:rsidRPr="0051340E">
              <w:rPr>
                <w:rStyle w:val="ae"/>
                <w:noProof/>
              </w:rPr>
              <w:t>1.1 Анализ предметной области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_Toc196290208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6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04F73B70" w14:textId="31D13E7F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09" w:history="1">
            <w:r w:rsidR="00D25CB5" w:rsidRPr="0051340E">
              <w:rPr>
                <w:rStyle w:val="ae"/>
                <w:noProof/>
              </w:rPr>
              <w:t>1.2 Постановка задачи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_Toc196290209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6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1BAFFD13" w14:textId="52642641" w:rsidR="00D25CB5" w:rsidRDefault="003E6AE2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6290210" w:history="1">
            <w:r w:rsidR="00D25CB5" w:rsidRPr="0051340E">
              <w:rPr>
                <w:rStyle w:val="ae"/>
                <w:noProof/>
              </w:rPr>
              <w:t>2 Проектирование системы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_Toc196290210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8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498C7D05" w14:textId="1DFF7860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1" w:history="1">
            <w:r w:rsidR="00D25CB5" w:rsidRPr="0051340E">
              <w:rPr>
                <w:rStyle w:val="ae"/>
                <w:noProof/>
              </w:rPr>
              <w:t>2.1 Требования к приложению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_Toc196290211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8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2DA50EB8" w14:textId="68CDABC2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2" w:history="1">
            <w:r w:rsidR="00D25CB5" w:rsidRPr="0051340E">
              <w:rPr>
                <w:rStyle w:val="ae"/>
                <w:noProof/>
              </w:rPr>
              <w:t>2.2 Проектирование задачи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_Toc196290212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8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303283E2" w14:textId="57B56769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3" w:history="1">
            <w:r w:rsidR="00D25CB5" w:rsidRPr="0051340E">
              <w:rPr>
                <w:rStyle w:val="ae"/>
                <w:noProof/>
              </w:rPr>
              <w:t>2.3 Концептуальный прототип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_Toc196290213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10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1CFA432E" w14:textId="3D56F84D" w:rsidR="00D25CB5" w:rsidRDefault="003E6AE2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6290214" w:history="1">
            <w:r w:rsidR="00D25CB5" w:rsidRPr="0051340E">
              <w:rPr>
                <w:rStyle w:val="ae"/>
                <w:noProof/>
              </w:rPr>
              <w:t>3 Описание реализации программного средства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_Toc196290214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47EFF987" w14:textId="2E616DF4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5" w:history="1">
            <w:r w:rsidR="00D25CB5" w:rsidRPr="0051340E">
              <w:rPr>
                <w:rStyle w:val="ae"/>
                <w:noProof/>
              </w:rPr>
              <w:t>3.1 Инструменты разработки и применяемые технологии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_Toc196290215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5C448443" w14:textId="645C5400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6" w:history="1">
            <w:r w:rsidR="00D25CB5" w:rsidRPr="0051340E">
              <w:rPr>
                <w:rStyle w:val="ae"/>
                <w:noProof/>
              </w:rPr>
              <w:t>3.2 Порядок авторизации пользователей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_Toc196290216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4B92DE79" w14:textId="562C0195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7" w:history="1">
            <w:r w:rsidR="00D25CB5" w:rsidRPr="0051340E">
              <w:rPr>
                <w:rStyle w:val="ae"/>
                <w:noProof/>
              </w:rPr>
              <w:t>3.3 Организация данных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_Toc196290217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  <w:r w:rsidR="00F34285">
            <w:rPr>
              <w:noProof/>
            </w:rPr>
            <w:t>э</w:t>
          </w:r>
        </w:p>
        <w:p w14:paraId="5C6DA385" w14:textId="6377BE96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8" w:history="1">
            <w:r w:rsidR="00D25CB5" w:rsidRPr="0051340E">
              <w:rPr>
                <w:rStyle w:val="ae"/>
                <w:noProof/>
              </w:rPr>
              <w:t>3.4 Функции: логическая и физическая организация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_Toc196290218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7526FDCE" w14:textId="49F0646F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19" w:history="1">
            <w:r w:rsidR="00D25CB5" w:rsidRPr="0051340E">
              <w:rPr>
                <w:rStyle w:val="ae"/>
                <w:noProof/>
              </w:rPr>
              <w:t>3.5 Входные и выходные данные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_Toc196290219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73E3B587" w14:textId="095D8DC5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20" w:history="1">
            <w:r w:rsidR="00D25CB5" w:rsidRPr="0051340E">
              <w:rPr>
                <w:rStyle w:val="ae"/>
                <w:noProof/>
              </w:rPr>
              <w:t>3.6 Функциональное тестирование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_Toc196290220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01B7F941" w14:textId="3A13B8E1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21" w:history="1">
            <w:r w:rsidR="00D25CB5" w:rsidRPr="0051340E">
              <w:rPr>
                <w:rStyle w:val="ae"/>
                <w:noProof/>
              </w:rPr>
              <w:t>3.7 Описание справочной системы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_Toc196290221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14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09E1D3CF" w14:textId="4067B4E8" w:rsidR="00D25CB5" w:rsidRDefault="003E6AE2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6290222" w:history="1">
            <w:r w:rsidR="00D25CB5" w:rsidRPr="0051340E">
              <w:rPr>
                <w:rStyle w:val="ae"/>
                <w:noProof/>
              </w:rPr>
              <w:t>4 Применение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_Toc196290222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15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37877196" w14:textId="3DFBF74F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23" w:history="1">
            <w:r w:rsidR="00D25CB5" w:rsidRPr="0051340E">
              <w:rPr>
                <w:rStyle w:val="ae"/>
                <w:noProof/>
              </w:rPr>
              <w:t>4.1 Назначение программного средства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_Toc196290223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15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621D599A" w14:textId="034A7C89" w:rsidR="00D25CB5" w:rsidRDefault="003E6AE2" w:rsidP="00D25CB5">
          <w:pPr>
            <w:pStyle w:val="21"/>
            <w:tabs>
              <w:tab w:val="right" w:pos="9345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196290224" w:history="1">
            <w:r w:rsidR="00D25CB5" w:rsidRPr="0051340E">
              <w:rPr>
                <w:rStyle w:val="ae"/>
                <w:noProof/>
              </w:rPr>
              <w:t>4.2 Условия применения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_Toc196290224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15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1B035CDD" w14:textId="0476A1DB" w:rsidR="00D25CB5" w:rsidRDefault="003E6AE2" w:rsidP="00D25CB5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96290225" w:history="1">
            <w:r w:rsidR="00D25CB5" w:rsidRPr="0051340E">
              <w:rPr>
                <w:rStyle w:val="ae"/>
                <w:noProof/>
              </w:rPr>
              <w:t>Заключение</w:t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tab/>
            </w:r>
            <w:r w:rsidR="00D25CB5">
              <w:rPr>
                <w:noProof/>
                <w:webHidden/>
              </w:rPr>
              <w:fldChar w:fldCharType="begin"/>
            </w:r>
            <w:r w:rsidR="00D25CB5">
              <w:rPr>
                <w:noProof/>
                <w:webHidden/>
              </w:rPr>
              <w:instrText xml:space="preserve"> PAGEREF _Toc196290225 \h </w:instrText>
            </w:r>
            <w:r w:rsidR="00D25CB5">
              <w:rPr>
                <w:noProof/>
                <w:webHidden/>
              </w:rPr>
            </w:r>
            <w:r w:rsidR="00D25CB5">
              <w:rPr>
                <w:noProof/>
                <w:webHidden/>
              </w:rPr>
              <w:fldChar w:fldCharType="separate"/>
            </w:r>
            <w:r w:rsidR="00F34285">
              <w:rPr>
                <w:noProof/>
                <w:webHidden/>
              </w:rPr>
              <w:t>16</w:t>
            </w:r>
            <w:r w:rsidR="00D25CB5">
              <w:rPr>
                <w:noProof/>
                <w:webHidden/>
              </w:rPr>
              <w:fldChar w:fldCharType="end"/>
            </w:r>
          </w:hyperlink>
        </w:p>
        <w:p w14:paraId="30D71BDC" w14:textId="7295860B" w:rsidR="00D25CB5" w:rsidRDefault="00D25CB5" w:rsidP="00D25CB5">
          <w:r>
            <w:fldChar w:fldCharType="end"/>
          </w:r>
        </w:p>
      </w:sdtContent>
    </w:sdt>
    <w:p w14:paraId="0A9765DC" w14:textId="40CF9466" w:rsidR="000819C1" w:rsidRDefault="00E5415B" w:rsidP="000819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A2CAE" wp14:editId="0AD6C9DE">
                <wp:simplePos x="0" y="0"/>
                <wp:positionH relativeFrom="column">
                  <wp:posOffset>5669915</wp:posOffset>
                </wp:positionH>
                <wp:positionV relativeFrom="paragraph">
                  <wp:posOffset>4665345</wp:posOffset>
                </wp:positionV>
                <wp:extent cx="464820" cy="352425"/>
                <wp:effectExtent l="0" t="0" r="1143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0D085" id="Прямоугольник 14" o:spid="_x0000_s1026" style="position:absolute;margin-left:446.45pt;margin-top:367.35pt;width:36.6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" fillcolor="white [3201]" strokecolor="white [3212]" strokeweight="1pt"/>
            </w:pict>
          </mc:Fallback>
        </mc:AlternateContent>
      </w:r>
      <w:r w:rsidR="007257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52842" wp14:editId="400C0DFA">
                <wp:simplePos x="0" y="0"/>
                <wp:positionH relativeFrom="column">
                  <wp:posOffset>5674360</wp:posOffset>
                </wp:positionH>
                <wp:positionV relativeFrom="paragraph">
                  <wp:posOffset>9178867</wp:posOffset>
                </wp:positionV>
                <wp:extent cx="464820" cy="352425"/>
                <wp:effectExtent l="0" t="0" r="1143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7E002" id="Прямоугольник 1" o:spid="_x0000_s1026" style="position:absolute;margin-left:446.8pt;margin-top:722.75pt;width:36.6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" fillcolor="white [3201]" strokecolor="white [3212]" strokeweight="1pt"/>
            </w:pict>
          </mc:Fallback>
        </mc:AlternateContent>
      </w:r>
    </w:p>
    <w:p w14:paraId="4F25C9AB" w14:textId="76FA0ACD" w:rsidR="000819C1" w:rsidRDefault="000819C1" w:rsidP="005F2D5A">
      <w:pPr>
        <w:pStyle w:val="1"/>
        <w:numPr>
          <w:ilvl w:val="0"/>
          <w:numId w:val="0"/>
        </w:numPr>
        <w:spacing w:after="560"/>
        <w:ind w:left="709"/>
      </w:pPr>
      <w:bookmarkStart w:id="0" w:name="_Toc196203055"/>
      <w:bookmarkStart w:id="1" w:name="_Toc196203075"/>
      <w:bookmarkStart w:id="2" w:name="_Toc196203356"/>
      <w:bookmarkStart w:id="3" w:name="_Toc196203424"/>
      <w:bookmarkStart w:id="4" w:name="_Toc196203450"/>
      <w:bookmarkStart w:id="5" w:name="_Toc196203845"/>
      <w:bookmarkStart w:id="6" w:name="_Toc196289807"/>
      <w:bookmarkStart w:id="7" w:name="_Toc196290017"/>
      <w:bookmarkStart w:id="8" w:name="_Toc196290206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B9E406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bookmarkStart w:id="9" w:name="_Toc196203056"/>
      <w:bookmarkStart w:id="10" w:name="_Toc196203076"/>
      <w:bookmarkStart w:id="11" w:name="_Toc196203357"/>
      <w:bookmarkStart w:id="12" w:name="_Toc196203425"/>
      <w:bookmarkStart w:id="13" w:name="_Toc196203451"/>
      <w:bookmarkStart w:id="14" w:name="_Toc196203846"/>
      <w:r w:rsidRPr="00722213">
        <w:rPr>
          <w:rFonts w:eastAsia="Times New Roman" w:cs="Times New Roman"/>
          <w:szCs w:val="28"/>
          <w:lang w:eastAsia="ru-RU"/>
        </w:rPr>
        <w:t>В современных образовательных учреждениях одной из ключевых задач становится эффективное управление данными о преподавателях, их дисциплинах, планах работ и выдаваемых заданиях. Решение этой задачи способствует прозрачности процессов, оптимизации планирования и формированию необходимой документации. Основной целью разработки является создание системы, автоматизирующей ведение базы данных преподавателей, дисциплин, планов работ и заданий, а также обеспечивающей безопасность данных и удобство взаимодействия с системой.</w:t>
      </w:r>
    </w:p>
    <w:p w14:paraId="6F6DA879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Актуальность проекта определяется необходимостью внедрения современных цифровых решений в образовательную среду. Автоматизация учета и управления информацией позволяет снизить временные затраты, минимизировать вероятность ошибок при работе с данными и повысить удобство эксплуатации программного средства. Таким образом, внедрение данной системы имеет значимое практическое значение и способствует совершенствованию учебной и административной деятельности.</w:t>
      </w:r>
    </w:p>
    <w:p w14:paraId="5CE5122E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В рамках выполнения курсового проекта будет подготовлена пояснительная записка, включающая четыре раздела.</w:t>
      </w:r>
    </w:p>
    <w:p w14:paraId="5AF76206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В первом разделе «Описание задачи» рассматривается предметная область и формулируется основная задача, решаемая в ходе разработки. Особое внимание уделяется анализу существующих аналогов, а также определяются требования к безопасности и периодичности использования системы.</w:t>
      </w:r>
    </w:p>
    <w:p w14:paraId="5F786EEC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Во втором разделе «Проектирование системы» формулируются требования к функционалу приложения, моделируется архитектура программного средства, описывается структура базы данных, а также представляется концептуальный прототип пользовательского интерфейса с учетом организации меню, кнопочных форм и справочной системы.</w:t>
      </w:r>
    </w:p>
    <w:p w14:paraId="2A443F68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Третий раздел «Описание реализации программного средства» посвящён выбору инструментов и технологий разработки, описанию структуры данных, реализации ключевых функций - таких как поиск, добавление, редактирование и удаление записей, выдача и управление заданиями, автоматизация создания шаблонов протоколов. В разделе также рассматриваются вопросы тестирования системы и подготовки справочной документации.</w:t>
      </w:r>
    </w:p>
    <w:p w14:paraId="1741534C" w14:textId="77777777" w:rsidR="00722213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Четвертый раздел «Применение» содержит информацию о назначении системы и условиях её использования, демонстрируя сферы применения и влияние на организационные процессы образовательного учреждения.</w:t>
      </w:r>
    </w:p>
    <w:p w14:paraId="6E6F19E4" w14:textId="086C24B6" w:rsidR="0072578B" w:rsidRPr="00722213" w:rsidRDefault="00722213" w:rsidP="00722213">
      <w:pPr>
        <w:rPr>
          <w:rFonts w:eastAsia="Times New Roman" w:cs="Times New Roman"/>
          <w:szCs w:val="28"/>
          <w:lang w:eastAsia="ru-RU"/>
        </w:rPr>
      </w:pPr>
      <w:r w:rsidRPr="00722213">
        <w:rPr>
          <w:rFonts w:eastAsia="Times New Roman" w:cs="Times New Roman"/>
          <w:szCs w:val="28"/>
          <w:lang w:eastAsia="ru-RU"/>
        </w:rPr>
        <w:t>В заключении проводится анализ разработанного программного средства, сопоставление поставленных задач с достигнутыми результатами, а также рассматриваются возможные несоответствия и направления дальнейшего развития системы.</w:t>
      </w:r>
    </w:p>
    <w:p w14:paraId="4A6864E9" w14:textId="375E83FC" w:rsidR="0072578B" w:rsidRDefault="0072578B" w:rsidP="0072578B">
      <w:r>
        <w:t xml:space="preserve">Приложение А </w:t>
      </w:r>
      <w:r w:rsidR="00A23BA0">
        <w:t>содержит</w:t>
      </w:r>
      <w:r>
        <w:t xml:space="preserve"> текст программы.</w:t>
      </w:r>
    </w:p>
    <w:p w14:paraId="18FFD83C" w14:textId="7FCFDDEE" w:rsidR="006551C7" w:rsidRDefault="006551C7" w:rsidP="0072578B">
      <w:r>
        <w:lastRenderedPageBreak/>
        <w:t xml:space="preserve">Приложение Б </w:t>
      </w:r>
      <w:r w:rsidR="00A23BA0">
        <w:t>содержит</w:t>
      </w:r>
      <w:r>
        <w:t xml:space="preserve"> изображения с результатами работы программы.</w:t>
      </w:r>
    </w:p>
    <w:p w14:paraId="7237E926" w14:textId="171B6ADE" w:rsidR="006551C7" w:rsidRPr="0072578B" w:rsidRDefault="006551C7" w:rsidP="0072578B">
      <w:r>
        <w:t>В графической части представлены диаграммы вариантов использования, деятельности и классов.</w:t>
      </w:r>
    </w:p>
    <w:p w14:paraId="32C7F0B1" w14:textId="61C84B20" w:rsidR="000819C1" w:rsidRDefault="000819C1" w:rsidP="0072578B">
      <w:pPr>
        <w:pStyle w:val="1"/>
        <w:spacing w:after="280"/>
      </w:pPr>
      <w:bookmarkStart w:id="15" w:name="_Toc196289808"/>
      <w:bookmarkStart w:id="16" w:name="_Toc196290018"/>
      <w:bookmarkStart w:id="17" w:name="_Toc196290207"/>
      <w:r>
        <w:lastRenderedPageBreak/>
        <w:t>Описание задачи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BF6E836" w14:textId="1936A46F" w:rsidR="000819C1" w:rsidRDefault="000819C1" w:rsidP="0072578B">
      <w:pPr>
        <w:pStyle w:val="2"/>
        <w:spacing w:after="560"/>
      </w:pPr>
      <w:bookmarkStart w:id="18" w:name="_Toc196203057"/>
      <w:bookmarkStart w:id="19" w:name="_Toc196203077"/>
      <w:bookmarkStart w:id="20" w:name="_Toc196203358"/>
      <w:bookmarkStart w:id="21" w:name="_Toc196203426"/>
      <w:bookmarkStart w:id="22" w:name="_Toc196203452"/>
      <w:bookmarkStart w:id="23" w:name="_Toc196203847"/>
      <w:bookmarkStart w:id="24" w:name="_Toc196289809"/>
      <w:bookmarkStart w:id="25" w:name="_Toc196290019"/>
      <w:bookmarkStart w:id="26" w:name="_Toc196290208"/>
      <w:r>
        <w:t>Анализ предметной области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3491A25" w14:textId="77777777" w:rsidR="004024F1" w:rsidRDefault="00AF7F3E" w:rsidP="00722213">
      <w:r w:rsidRPr="00722213">
        <w:t>В рамках данной системы исследуются про</w:t>
      </w:r>
      <w:r w:rsidRPr="004024F1">
        <w:rPr>
          <w:highlight w:val="yellow"/>
        </w:rPr>
        <w:t xml:space="preserve">цессы учёта рабочих </w:t>
      </w:r>
      <w:r w:rsidR="00722213" w:rsidRPr="004024F1">
        <w:rPr>
          <w:highlight w:val="yellow"/>
        </w:rPr>
        <w:t>часов.</w:t>
      </w:r>
      <w:r w:rsidRPr="00722213">
        <w:t xml:space="preserve"> </w:t>
      </w:r>
    </w:p>
    <w:p w14:paraId="4A62249C" w14:textId="18367CE4" w:rsidR="004024F1" w:rsidRDefault="004024F1" w:rsidP="00722213">
      <w:r w:rsidRPr="004024F1">
        <w:rPr>
          <w:highlight w:val="yellow"/>
        </w:rPr>
        <w:t>Кто такой председатель ЦК, какие функции входят в его обязанности, что такое планы, протоколы, что такое учебный предмет, В рамках учебного предмета каждый преподаватель должен _ учебная программа, КТП, ОКР, литература.</w:t>
      </w:r>
    </w:p>
    <w:p w14:paraId="29B64E95" w14:textId="167CBCC2" w:rsidR="00722213" w:rsidRPr="00722213" w:rsidRDefault="00722213" w:rsidP="00722213">
      <w:r w:rsidRPr="00722213">
        <w:t>В рамках системы исследуются процессы управления данными преподавателей, их дисциплинами, планами работ и заданиями, включающие:</w:t>
      </w:r>
    </w:p>
    <w:p w14:paraId="51F17F19" w14:textId="57766652" w:rsidR="00722213" w:rsidRPr="00722213" w:rsidRDefault="00A36EAB" w:rsidP="00F67932">
      <w:pPr>
        <w:pStyle w:val="ad"/>
        <w:numPr>
          <w:ilvl w:val="0"/>
          <w:numId w:val="5"/>
        </w:numPr>
        <w:ind w:left="0" w:firstLine="709"/>
        <w:rPr>
          <w:rFonts w:eastAsia="Times New Roman"/>
          <w:lang w:eastAsia="ru-RU"/>
        </w:rPr>
      </w:pPr>
      <w:r w:rsidRPr="004024F1">
        <w:rPr>
          <w:rFonts w:eastAsia="Times New Roman"/>
          <w:highlight w:val="yellow"/>
          <w:lang w:eastAsia="ru-RU"/>
        </w:rPr>
        <w:t>Р</w:t>
      </w:r>
      <w:r>
        <w:rPr>
          <w:rFonts w:eastAsia="Times New Roman"/>
          <w:lang w:eastAsia="ru-RU"/>
        </w:rPr>
        <w:t xml:space="preserve">егистрация преподавателей </w:t>
      </w:r>
      <w:r w:rsidR="00722213" w:rsidRPr="00722213">
        <w:rPr>
          <w:rFonts w:eastAsia="Times New Roman"/>
          <w:lang w:eastAsia="ru-RU"/>
        </w:rPr>
        <w:t>для авторизованного доступа в систему с использованием заранее выданных паролей;</w:t>
      </w:r>
    </w:p>
    <w:p w14:paraId="38A5BB2C" w14:textId="07FB6AC5" w:rsidR="00722213" w:rsidRPr="00722213" w:rsidRDefault="00A36EAB" w:rsidP="00F67932">
      <w:pPr>
        <w:pStyle w:val="ad"/>
        <w:numPr>
          <w:ilvl w:val="0"/>
          <w:numId w:val="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Ведение базы данных </w:t>
      </w:r>
      <w:r w:rsidR="00722213" w:rsidRPr="00722213">
        <w:rPr>
          <w:rFonts w:eastAsia="Times New Roman"/>
          <w:lang w:eastAsia="ru-RU"/>
        </w:rPr>
        <w:t>преподавателей, дисциплин и планов работ (добавление, редактирование, удаление записей);</w:t>
      </w:r>
    </w:p>
    <w:p w14:paraId="490A5FB3" w14:textId="6DD261DD" w:rsidR="00722213" w:rsidRPr="00722213" w:rsidRDefault="00A36EAB" w:rsidP="00F67932">
      <w:pPr>
        <w:pStyle w:val="ad"/>
        <w:numPr>
          <w:ilvl w:val="0"/>
          <w:numId w:val="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Управление заданиями с</w:t>
      </w:r>
      <w:r w:rsidR="00722213" w:rsidRPr="00722213">
        <w:rPr>
          <w:rFonts w:eastAsia="Times New Roman"/>
          <w:lang w:eastAsia="ru-RU"/>
        </w:rPr>
        <w:t xml:space="preserve"> установлением сроков сдачи, включая их выдачу, корректировку и удаление;</w:t>
      </w:r>
    </w:p>
    <w:p w14:paraId="2E063244" w14:textId="783D2D9E" w:rsidR="00722213" w:rsidRPr="00722213" w:rsidRDefault="00A36EAB" w:rsidP="00F67932">
      <w:pPr>
        <w:pStyle w:val="ad"/>
        <w:numPr>
          <w:ilvl w:val="0"/>
          <w:numId w:val="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Формирование и редактирование планов работ </w:t>
      </w:r>
      <w:r w:rsidR="00722213" w:rsidRPr="00722213">
        <w:rPr>
          <w:rFonts w:eastAsia="Times New Roman"/>
          <w:lang w:eastAsia="ru-RU"/>
        </w:rPr>
        <w:t>с возможностью структурированного представления данных;</w:t>
      </w:r>
    </w:p>
    <w:p w14:paraId="3EC3252F" w14:textId="3AF72A39" w:rsidR="00722213" w:rsidRPr="00722213" w:rsidRDefault="00A36EAB" w:rsidP="00F67932">
      <w:pPr>
        <w:pStyle w:val="ad"/>
        <w:numPr>
          <w:ilvl w:val="0"/>
          <w:numId w:val="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Автоматизация</w:t>
      </w:r>
      <w:r w:rsidR="00722213" w:rsidRPr="00722213">
        <w:rPr>
          <w:rFonts w:eastAsia="Times New Roman"/>
          <w:lang w:eastAsia="ru-RU"/>
        </w:rPr>
        <w:t xml:space="preserve"> генераци</w:t>
      </w:r>
      <w:r>
        <w:rPr>
          <w:rFonts w:eastAsia="Times New Roman"/>
          <w:lang w:eastAsia="ru-RU"/>
        </w:rPr>
        <w:t>и</w:t>
      </w:r>
      <w:r w:rsidR="00722213" w:rsidRPr="00722213">
        <w:rPr>
          <w:rFonts w:eastAsia="Times New Roman"/>
          <w:lang w:eastAsia="ru-RU"/>
        </w:rPr>
        <w:t xml:space="preserve"> шаблонов протоколов в формате Word.</w:t>
      </w:r>
    </w:p>
    <w:p w14:paraId="5F7644AE" w14:textId="77777777" w:rsidR="00722213" w:rsidRPr="00722213" w:rsidRDefault="00722213" w:rsidP="00722213">
      <w:pPr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2213">
        <w:rPr>
          <w:rFonts w:eastAsia="Times New Roman"/>
          <w:lang w:eastAsia="ru-RU"/>
        </w:rPr>
        <w:t>Эти процессы являются ключевыми для административной и учебной деятельности образовательного учреждения и требуют автоматизации для повышения прозрачности и эффективности работы</w:t>
      </w:r>
      <w:r w:rsidRPr="0072221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2A1D391" w14:textId="5735A16C" w:rsidR="00256EC8" w:rsidRPr="00AF7F3E" w:rsidRDefault="00256EC8" w:rsidP="00722213">
      <w:r>
        <w:t>Целевой аудиторией данной системы являются преподаватели учебных учреждений.</w:t>
      </w:r>
    </w:p>
    <w:p w14:paraId="37DF5FF7" w14:textId="7D8BC031" w:rsidR="000819C1" w:rsidRDefault="000819C1" w:rsidP="0072578B">
      <w:pPr>
        <w:pStyle w:val="2"/>
        <w:spacing w:before="560" w:after="560"/>
      </w:pPr>
      <w:bookmarkStart w:id="27" w:name="_Toc196203058"/>
      <w:bookmarkStart w:id="28" w:name="_Toc196203078"/>
      <w:bookmarkStart w:id="29" w:name="_Toc196203359"/>
      <w:bookmarkStart w:id="30" w:name="_Toc196203427"/>
      <w:bookmarkStart w:id="31" w:name="_Toc196203453"/>
      <w:bookmarkStart w:id="32" w:name="_Toc196203848"/>
      <w:bookmarkStart w:id="33" w:name="_Toc196289810"/>
      <w:bookmarkStart w:id="34" w:name="_Toc196290020"/>
      <w:bookmarkStart w:id="35" w:name="_Toc196290209"/>
      <w:r>
        <w:t>Постановка задачи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309B167" w14:textId="77777777" w:rsidR="00A36EAB" w:rsidRPr="00A36EAB" w:rsidRDefault="00A36EAB" w:rsidP="004024F1">
      <w:pPr>
        <w:rPr>
          <w:rFonts w:eastAsia="Times New Roman" w:cs="Times New Roman"/>
          <w:szCs w:val="28"/>
          <w:lang w:eastAsia="ru-RU"/>
        </w:rPr>
      </w:pPr>
      <w:r w:rsidRPr="00A36EAB">
        <w:rPr>
          <w:rFonts w:eastAsia="Times New Roman" w:cs="Times New Roman"/>
          <w:szCs w:val="28"/>
          <w:lang w:eastAsia="ru-RU"/>
        </w:rPr>
        <w:t>На основе анализа процессов управления данными преподавателей, дисциплин, планов работ и заданий выделены следующие функции, подлежащие автоматизации в системе:</w:t>
      </w:r>
    </w:p>
    <w:p w14:paraId="56582963" w14:textId="5E27AAA5" w:rsidR="00A36EAB" w:rsidRPr="005B34D0" w:rsidRDefault="005B34D0" w:rsidP="004024F1">
      <w:pPr>
        <w:pStyle w:val="ad"/>
        <w:numPr>
          <w:ilvl w:val="0"/>
          <w:numId w:val="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5B34D0">
        <w:rPr>
          <w:rFonts w:eastAsia="Times New Roman" w:cs="Times New Roman"/>
          <w:szCs w:val="28"/>
          <w:lang w:eastAsia="ru-RU"/>
        </w:rPr>
        <w:t>Авторизация и безопасность данных</w:t>
      </w:r>
      <w:r>
        <w:rPr>
          <w:rFonts w:eastAsia="Times New Roman" w:cs="Times New Roman"/>
          <w:szCs w:val="28"/>
          <w:lang w:eastAsia="ru-RU"/>
        </w:rPr>
        <w:t>.</w:t>
      </w:r>
      <w:r w:rsidRPr="005B34D0">
        <w:rPr>
          <w:rFonts w:eastAsia="Times New Roman" w:cs="Times New Roman"/>
          <w:szCs w:val="28"/>
          <w:lang w:eastAsia="ru-RU"/>
        </w:rPr>
        <w:t xml:space="preserve"> </w:t>
      </w:r>
      <w:r w:rsidR="00A36EAB" w:rsidRPr="005B34D0">
        <w:rPr>
          <w:rFonts w:eastAsia="Times New Roman" w:cs="Times New Roman"/>
          <w:szCs w:val="28"/>
          <w:lang w:eastAsia="ru-RU"/>
        </w:rPr>
        <w:t>Реализация механизма входа в систему по заранее выданным паролям.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36EAB" w:rsidRPr="005B34D0">
        <w:rPr>
          <w:rFonts w:eastAsia="Times New Roman" w:cs="Times New Roman"/>
          <w:szCs w:val="28"/>
          <w:lang w:eastAsia="ru-RU"/>
        </w:rPr>
        <w:t>Обеспечение защиты данных преподавателей и планов работ.</w:t>
      </w:r>
    </w:p>
    <w:p w14:paraId="51E31F02" w14:textId="1144BDF9" w:rsidR="00A36EAB" w:rsidRPr="005B34D0" w:rsidRDefault="00A36EAB" w:rsidP="004024F1">
      <w:pPr>
        <w:pStyle w:val="ad"/>
        <w:numPr>
          <w:ilvl w:val="0"/>
          <w:numId w:val="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5B34D0">
        <w:rPr>
          <w:rFonts w:eastAsia="Times New Roman" w:cs="Times New Roman"/>
          <w:szCs w:val="28"/>
          <w:lang w:eastAsia="ru-RU"/>
        </w:rPr>
        <w:t>Управление базой данных</w:t>
      </w:r>
      <w:r w:rsidR="005B34D0">
        <w:rPr>
          <w:rFonts w:eastAsia="Times New Roman" w:cs="Times New Roman"/>
          <w:szCs w:val="28"/>
          <w:lang w:eastAsia="ru-RU"/>
        </w:rPr>
        <w:t xml:space="preserve">. </w:t>
      </w:r>
      <w:r w:rsidRPr="005B34D0">
        <w:rPr>
          <w:rFonts w:eastAsia="Times New Roman" w:cs="Times New Roman"/>
          <w:szCs w:val="28"/>
          <w:lang w:eastAsia="ru-RU"/>
        </w:rPr>
        <w:t>Ведение базы данных преподавателей, дисциплин и планов работ (добавление, редактирование, удаление записей).</w:t>
      </w:r>
      <w:r w:rsidR="005B34D0">
        <w:rPr>
          <w:rFonts w:eastAsia="Times New Roman" w:cs="Times New Roman"/>
          <w:szCs w:val="28"/>
          <w:lang w:eastAsia="ru-RU"/>
        </w:rPr>
        <w:t xml:space="preserve"> </w:t>
      </w:r>
      <w:r w:rsidRPr="005B34D0">
        <w:rPr>
          <w:rFonts w:eastAsia="Times New Roman" w:cs="Times New Roman"/>
          <w:szCs w:val="28"/>
          <w:lang w:eastAsia="ru-RU"/>
        </w:rPr>
        <w:t>Реализация поиска по ключевым параметрам: преподаватель, дисциплина, срок выполнения задания.</w:t>
      </w:r>
    </w:p>
    <w:p w14:paraId="49379FA1" w14:textId="1917590E" w:rsidR="00A36EAB" w:rsidRPr="005B34D0" w:rsidRDefault="00A36EAB" w:rsidP="004024F1">
      <w:pPr>
        <w:pStyle w:val="ad"/>
        <w:numPr>
          <w:ilvl w:val="0"/>
          <w:numId w:val="8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5B34D0">
        <w:rPr>
          <w:rFonts w:eastAsia="Times New Roman" w:cs="Times New Roman"/>
          <w:szCs w:val="28"/>
          <w:lang w:eastAsia="ru-RU"/>
        </w:rPr>
        <w:t>Управление заданиями</w:t>
      </w:r>
      <w:r w:rsidR="005B34D0">
        <w:rPr>
          <w:rFonts w:eastAsia="Times New Roman" w:cs="Times New Roman"/>
          <w:szCs w:val="28"/>
          <w:lang w:eastAsia="ru-RU"/>
        </w:rPr>
        <w:t xml:space="preserve">. </w:t>
      </w:r>
      <w:r w:rsidRPr="005B34D0">
        <w:rPr>
          <w:rFonts w:eastAsia="Times New Roman" w:cs="Times New Roman"/>
          <w:szCs w:val="28"/>
          <w:lang w:eastAsia="ru-RU"/>
        </w:rPr>
        <w:t>Выдача заданий преподавателям с установлением сроков сдачи.</w:t>
      </w:r>
      <w:r w:rsidR="005B34D0">
        <w:rPr>
          <w:rFonts w:eastAsia="Times New Roman" w:cs="Times New Roman"/>
          <w:szCs w:val="28"/>
          <w:lang w:eastAsia="ru-RU"/>
        </w:rPr>
        <w:t xml:space="preserve"> </w:t>
      </w:r>
      <w:r w:rsidRPr="005B34D0">
        <w:rPr>
          <w:rFonts w:eastAsia="Times New Roman" w:cs="Times New Roman"/>
          <w:szCs w:val="28"/>
          <w:lang w:eastAsia="ru-RU"/>
        </w:rPr>
        <w:t>Корректировка заданий (изменение описания, сроков, статуса выполнения).</w:t>
      </w:r>
    </w:p>
    <w:p w14:paraId="7E0C3358" w14:textId="7D169DF1" w:rsidR="00A36EAB" w:rsidRPr="005B34D0" w:rsidRDefault="005B34D0" w:rsidP="00F67932">
      <w:pPr>
        <w:pStyle w:val="ad"/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Работа с планами работ. </w:t>
      </w:r>
      <w:r w:rsidR="00A36EAB" w:rsidRPr="005B34D0">
        <w:rPr>
          <w:rFonts w:eastAsia="Times New Roman" w:cs="Times New Roman"/>
          <w:szCs w:val="28"/>
          <w:lang w:eastAsia="ru-RU"/>
        </w:rPr>
        <w:t>Создание, редактирование и структурирование планов работ.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36EAB" w:rsidRPr="005B34D0">
        <w:rPr>
          <w:rFonts w:eastAsia="Times New Roman" w:cs="Times New Roman"/>
          <w:szCs w:val="28"/>
          <w:lang w:eastAsia="ru-RU"/>
        </w:rPr>
        <w:t>Автоматизация формирования шаблонов протоколов в формате Word.</w:t>
      </w:r>
    </w:p>
    <w:p w14:paraId="707937E7" w14:textId="6851AA3C" w:rsidR="00A36EAB" w:rsidRPr="00BF2FF5" w:rsidRDefault="005B34D0" w:rsidP="00BF2FF5">
      <w:pPr>
        <w:pStyle w:val="ad"/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Интерфейс и справочная система. </w:t>
      </w:r>
      <w:r w:rsidR="00A36EAB" w:rsidRPr="005B34D0">
        <w:rPr>
          <w:rFonts w:eastAsia="Times New Roman" w:cs="Times New Roman"/>
          <w:szCs w:val="28"/>
          <w:lang w:eastAsia="ru-RU"/>
        </w:rPr>
        <w:t>Организация лаконичного интерфейса с использованием меню, кнопочных форм и панелей инструментов.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36EAB" w:rsidRPr="005B34D0">
        <w:rPr>
          <w:rFonts w:eastAsia="Times New Roman" w:cs="Times New Roman"/>
          <w:szCs w:val="28"/>
          <w:lang w:eastAsia="ru-RU"/>
        </w:rPr>
        <w:t>Интеграция встроенной справочной системы для упрощения взаимодействия с приложением.</w:t>
      </w:r>
      <w:r w:rsidR="00A36EAB" w:rsidRPr="00BF2FF5">
        <w:rPr>
          <w:rFonts w:eastAsia="Times New Roman" w:cs="Times New Roman"/>
          <w:szCs w:val="28"/>
          <w:lang w:eastAsia="ru-RU"/>
        </w:rPr>
        <w:br/>
      </w:r>
      <w:r w:rsidR="00BF2FF5">
        <w:rPr>
          <w:rFonts w:eastAsia="Times New Roman" w:cs="Times New Roman"/>
          <w:szCs w:val="28"/>
          <w:lang w:eastAsia="ru-RU"/>
        </w:rPr>
        <w:t>С</w:t>
      </w:r>
      <w:r w:rsidR="00A36EAB" w:rsidRPr="00BF2FF5">
        <w:rPr>
          <w:rFonts w:eastAsia="Times New Roman" w:cs="Times New Roman"/>
          <w:szCs w:val="28"/>
          <w:lang w:eastAsia="ru-RU"/>
        </w:rPr>
        <w:t xml:space="preserve">уществуют решения для управления задачами (например, </w:t>
      </w:r>
      <w:r w:rsidR="00A36EAB" w:rsidRPr="004024F1">
        <w:rPr>
          <w:rFonts w:eastAsia="Times New Roman" w:cs="Times New Roman"/>
          <w:szCs w:val="28"/>
          <w:highlight w:val="yellow"/>
          <w:lang w:eastAsia="ru-RU"/>
        </w:rPr>
        <w:t>Trello</w:t>
      </w:r>
      <w:r w:rsidR="007B5372">
        <w:rPr>
          <w:rFonts w:eastAsia="Times New Roman" w:cs="Times New Roman"/>
          <w:szCs w:val="28"/>
          <w:highlight w:val="yellow"/>
          <w:lang w:eastAsia="ru-RU"/>
        </w:rPr>
        <w:t>(в ковычках)</w:t>
      </w:r>
      <w:r w:rsidR="00A36EAB" w:rsidRPr="004024F1">
        <w:rPr>
          <w:rFonts w:eastAsia="Times New Roman" w:cs="Times New Roman"/>
          <w:szCs w:val="28"/>
          <w:highlight w:val="yellow"/>
          <w:lang w:eastAsia="ru-RU"/>
        </w:rPr>
        <w:t>,</w:t>
      </w:r>
      <w:r w:rsidR="00A36EAB" w:rsidRPr="00BF2FF5">
        <w:rPr>
          <w:rFonts w:eastAsia="Times New Roman" w:cs="Times New Roman"/>
          <w:szCs w:val="28"/>
          <w:lang w:eastAsia="ru-RU"/>
        </w:rPr>
        <w:t xml:space="preserve"> Asana</w:t>
      </w:r>
      <w:r w:rsidR="00BF2FF5">
        <w:rPr>
          <w:rFonts w:eastAsia="Times New Roman" w:cs="Times New Roman"/>
          <w:szCs w:val="28"/>
          <w:lang w:eastAsia="ru-RU"/>
        </w:rPr>
        <w:t xml:space="preserve">, </w:t>
      </w:r>
      <w:r w:rsidR="00BF2FF5">
        <w:rPr>
          <w:rFonts w:eastAsia="Times New Roman" w:cs="Times New Roman"/>
          <w:szCs w:val="28"/>
          <w:lang w:val="en-US" w:eastAsia="ru-RU"/>
        </w:rPr>
        <w:t>Google</w:t>
      </w:r>
      <w:r w:rsidR="00BF2FF5" w:rsidRPr="00BF2FF5">
        <w:rPr>
          <w:rFonts w:eastAsia="Times New Roman" w:cs="Times New Roman"/>
          <w:szCs w:val="28"/>
          <w:lang w:eastAsia="ru-RU"/>
        </w:rPr>
        <w:t xml:space="preserve"> </w:t>
      </w:r>
      <w:r w:rsidR="00BF2FF5">
        <w:rPr>
          <w:rFonts w:eastAsia="Times New Roman" w:cs="Times New Roman"/>
          <w:szCs w:val="28"/>
          <w:lang w:val="en-US" w:eastAsia="ru-RU"/>
        </w:rPr>
        <w:t>Class</w:t>
      </w:r>
      <w:r w:rsidR="00A36EAB" w:rsidRPr="00BF2FF5">
        <w:rPr>
          <w:rFonts w:eastAsia="Times New Roman" w:cs="Times New Roman"/>
          <w:szCs w:val="28"/>
          <w:lang w:eastAsia="ru-RU"/>
        </w:rPr>
        <w:t xml:space="preserve">) и базами данных (Microsoft Access, </w:t>
      </w:r>
      <w:r w:rsidR="00BF2FF5">
        <w:rPr>
          <w:rFonts w:eastAsia="Times New Roman" w:cs="Times New Roman"/>
          <w:szCs w:val="28"/>
          <w:lang w:val="en-US" w:eastAsia="ru-RU"/>
        </w:rPr>
        <w:t>MS</w:t>
      </w:r>
      <w:r w:rsidR="00BF2FF5" w:rsidRPr="00BF2FF5">
        <w:rPr>
          <w:rFonts w:eastAsia="Times New Roman" w:cs="Times New Roman"/>
          <w:szCs w:val="28"/>
          <w:lang w:eastAsia="ru-RU"/>
        </w:rPr>
        <w:t xml:space="preserve"> </w:t>
      </w:r>
      <w:r w:rsidR="00BF2FF5">
        <w:rPr>
          <w:rFonts w:eastAsia="Times New Roman" w:cs="Times New Roman"/>
          <w:szCs w:val="28"/>
          <w:lang w:val="en-US" w:eastAsia="ru-RU"/>
        </w:rPr>
        <w:t>SQL</w:t>
      </w:r>
      <w:r w:rsidR="00BF2FF5" w:rsidRPr="00BF2FF5">
        <w:rPr>
          <w:rFonts w:eastAsia="Times New Roman" w:cs="Times New Roman"/>
          <w:szCs w:val="28"/>
          <w:lang w:eastAsia="ru-RU"/>
        </w:rPr>
        <w:t xml:space="preserve"> </w:t>
      </w:r>
      <w:r w:rsidR="00BF2FF5">
        <w:rPr>
          <w:rFonts w:eastAsia="Times New Roman" w:cs="Times New Roman"/>
          <w:szCs w:val="28"/>
          <w:lang w:val="en-US" w:eastAsia="ru-RU"/>
        </w:rPr>
        <w:t>Server</w:t>
      </w:r>
      <w:r w:rsidR="00BF2FF5" w:rsidRPr="00BF2FF5">
        <w:rPr>
          <w:rFonts w:eastAsia="Times New Roman" w:cs="Times New Roman"/>
          <w:szCs w:val="28"/>
          <w:lang w:eastAsia="ru-RU"/>
        </w:rPr>
        <w:t xml:space="preserve">, </w:t>
      </w:r>
      <w:r w:rsidR="00A36EAB" w:rsidRPr="00BF2FF5">
        <w:rPr>
          <w:rFonts w:eastAsia="Times New Roman" w:cs="Times New Roman"/>
          <w:szCs w:val="28"/>
          <w:lang w:eastAsia="ru-RU"/>
        </w:rPr>
        <w:t>Airtable), однако они не соответствуют специфическим требованиям образовательных учреждений по следующим причинам:</w:t>
      </w:r>
    </w:p>
    <w:p w14:paraId="75628782" w14:textId="77777777" w:rsidR="00A36EAB" w:rsidRPr="00A36EAB" w:rsidRDefault="00A36EAB" w:rsidP="00BF2FF5">
      <w:pPr>
        <w:numPr>
          <w:ilvl w:val="0"/>
          <w:numId w:val="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A36EAB">
        <w:rPr>
          <w:rFonts w:eastAsia="Times New Roman" w:cs="Times New Roman"/>
          <w:szCs w:val="28"/>
          <w:lang w:eastAsia="ru-RU"/>
        </w:rPr>
        <w:t>Отсутствие специализированного функционала для управления планами работ и дисциплинами.</w:t>
      </w:r>
    </w:p>
    <w:p w14:paraId="5D6C21BE" w14:textId="77777777" w:rsidR="00BF2FF5" w:rsidRPr="00BF2FF5" w:rsidRDefault="00A36EAB" w:rsidP="00BF2FF5">
      <w:pPr>
        <w:numPr>
          <w:ilvl w:val="0"/>
          <w:numId w:val="9"/>
        </w:numPr>
        <w:ind w:left="0" w:firstLine="709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36EAB">
        <w:rPr>
          <w:rFonts w:eastAsia="Times New Roman" w:cs="Times New Roman"/>
          <w:szCs w:val="28"/>
          <w:lang w:eastAsia="ru-RU"/>
        </w:rPr>
        <w:t>Невозможность автоматической генерации протоколов в формате Word.</w:t>
      </w:r>
    </w:p>
    <w:p w14:paraId="0CD6E676" w14:textId="69C248B4" w:rsidR="00A36EAB" w:rsidRPr="00A36EAB" w:rsidRDefault="00A36EAB" w:rsidP="00BF2FF5">
      <w:pPr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36EAB">
        <w:rPr>
          <w:rFonts w:eastAsia="Times New Roman" w:cs="Times New Roman"/>
          <w:szCs w:val="28"/>
          <w:lang w:eastAsia="ru-RU"/>
        </w:rPr>
        <w:t>Система ориентирована на администраторов учебных учреждений для управления данными и преподавателей для взаимодействия с заданиями и планами работ.</w:t>
      </w:r>
    </w:p>
    <w:p w14:paraId="7C9E51EF" w14:textId="6E191363" w:rsidR="00CC347B" w:rsidRPr="00CC347B" w:rsidRDefault="00CC347B" w:rsidP="000819C1">
      <w:r>
        <w:t>Система будет иметь интуитивно понятный интерфейс и встроенную справочную систему для упрощения работы с программным средством.</w:t>
      </w:r>
    </w:p>
    <w:p w14:paraId="20226E34" w14:textId="530999FE" w:rsidR="000819C1" w:rsidRDefault="000819C1" w:rsidP="007C3BD2">
      <w:pPr>
        <w:pStyle w:val="1"/>
        <w:spacing w:after="280"/>
      </w:pPr>
      <w:bookmarkStart w:id="36" w:name="_Toc196203059"/>
      <w:bookmarkStart w:id="37" w:name="_Toc196203079"/>
      <w:bookmarkStart w:id="38" w:name="_Toc196203360"/>
      <w:bookmarkStart w:id="39" w:name="_Toc196203428"/>
      <w:bookmarkStart w:id="40" w:name="_Toc196203454"/>
      <w:bookmarkStart w:id="41" w:name="_Toc196203849"/>
      <w:bookmarkStart w:id="42" w:name="_Toc196289811"/>
      <w:bookmarkStart w:id="43" w:name="_Toc196290021"/>
      <w:bookmarkStart w:id="44" w:name="_Toc196290210"/>
      <w:r>
        <w:lastRenderedPageBreak/>
        <w:t>Проектирование системы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26578E5" w14:textId="178E67C7" w:rsidR="000819C1" w:rsidRDefault="000819C1" w:rsidP="007C3BD2">
      <w:pPr>
        <w:pStyle w:val="2"/>
        <w:spacing w:after="560"/>
      </w:pPr>
      <w:bookmarkStart w:id="45" w:name="_Toc196203060"/>
      <w:bookmarkStart w:id="46" w:name="_Toc196203080"/>
      <w:bookmarkStart w:id="47" w:name="_Toc196203361"/>
      <w:bookmarkStart w:id="48" w:name="_Toc196203429"/>
      <w:bookmarkStart w:id="49" w:name="_Toc196203455"/>
      <w:bookmarkStart w:id="50" w:name="_Toc196203850"/>
      <w:bookmarkStart w:id="51" w:name="_Toc196289812"/>
      <w:bookmarkStart w:id="52" w:name="_Toc196290022"/>
      <w:bookmarkStart w:id="53" w:name="_Toc196290211"/>
      <w:r>
        <w:t>Требования к приложению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D2FF111" w14:textId="32B74F37" w:rsidR="000D7AC1" w:rsidRDefault="00683100" w:rsidP="000D7AC1">
      <w:r>
        <w:t xml:space="preserve">В разрабатываемой системе требуется реализовать шифрование паролей с помощью хеширования. Необходимо реализовать механизм авторизации с использованием </w:t>
      </w:r>
      <w:r w:rsidR="00070807">
        <w:t>заранее выданных паролей</w:t>
      </w:r>
      <w:r>
        <w:t>. Интерфейс должен быть лаконичным, без лишнего визуального шума. Все ключевые функции должны быть доступны за минимальное количество действий. Размеры текстовых полей должны быть ограничены для предотвращения ошибок или перегрузки системы.</w:t>
      </w:r>
    </w:p>
    <w:p w14:paraId="2F73EC1C" w14:textId="35056A88" w:rsidR="00683100" w:rsidRDefault="00683100" w:rsidP="000D7AC1">
      <w:r>
        <w:t xml:space="preserve">Элементы управления должны быть расположены логически, с разделением по функциональным блокам. Кнопки и текстовые поля должны быть достаточно крупными для удобного взаимодействия. Необходимо использовать шрифт </w:t>
      </w:r>
      <w:r>
        <w:rPr>
          <w:lang w:val="en-US"/>
        </w:rPr>
        <w:t>Arial</w:t>
      </w:r>
      <w:r w:rsidRPr="00683100">
        <w:t xml:space="preserve"> </w:t>
      </w:r>
      <w:r>
        <w:t>размером 16 пикселей. Цветовая палитра должна включать в себя преимущественно нейтральные тона (белый, темно-серый).</w:t>
      </w:r>
    </w:p>
    <w:p w14:paraId="2BD4A412" w14:textId="7D61F40B" w:rsidR="00683100" w:rsidRDefault="00683100" w:rsidP="000D7AC1">
      <w:r>
        <w:t xml:space="preserve">Для использования приложения требуется </w:t>
      </w:r>
      <w:r w:rsidR="0005760B">
        <w:t xml:space="preserve">операционная система </w:t>
      </w:r>
      <w:r w:rsidR="0005760B">
        <w:rPr>
          <w:lang w:val="en-US"/>
        </w:rPr>
        <w:t>Windows</w:t>
      </w:r>
      <w:r w:rsidR="0005760B" w:rsidRPr="0005760B">
        <w:t xml:space="preserve"> 11, </w:t>
      </w:r>
      <w:r w:rsidR="0005760B">
        <w:t>объёмом памяти минимум 2 ГБ. Необходим</w:t>
      </w:r>
      <w:r w:rsidR="00070807">
        <w:t>а</w:t>
      </w:r>
      <w:r w:rsidR="0005760B">
        <w:t xml:space="preserve"> установленная платформа </w:t>
      </w:r>
      <w:r w:rsidR="0005760B" w:rsidRPr="0005760B">
        <w:t>.</w:t>
      </w:r>
      <w:r w:rsidR="0005760B">
        <w:rPr>
          <w:lang w:val="en-US"/>
        </w:rPr>
        <w:t>NET</w:t>
      </w:r>
      <w:r w:rsidR="0005760B" w:rsidRPr="0005760B">
        <w:t xml:space="preserve"> </w:t>
      </w:r>
      <w:r w:rsidR="0005760B">
        <w:rPr>
          <w:lang w:val="en-US"/>
        </w:rPr>
        <w:t>Framework</w:t>
      </w:r>
      <w:r w:rsidR="0005760B" w:rsidRPr="0005760B">
        <w:t xml:space="preserve"> </w:t>
      </w:r>
      <w:r w:rsidR="0005760B">
        <w:t>версии 4.8 или выше.</w:t>
      </w:r>
    </w:p>
    <w:p w14:paraId="31DC3332" w14:textId="15C9D64C" w:rsidR="004024F1" w:rsidRPr="0005760B" w:rsidRDefault="004024F1" w:rsidP="000D7AC1">
      <w:r w:rsidRPr="007B5372">
        <w:rPr>
          <w:highlight w:val="yellow"/>
        </w:rPr>
        <w:t>(Какие требования предъявляются электронным органайзерам, изначально должен быть список с предметами и часами)</w:t>
      </w:r>
    </w:p>
    <w:p w14:paraId="46A8BC88" w14:textId="6F43E22A" w:rsidR="000819C1" w:rsidRDefault="000819C1" w:rsidP="007C3BD2">
      <w:pPr>
        <w:pStyle w:val="2"/>
        <w:spacing w:before="560" w:after="560"/>
      </w:pPr>
      <w:bookmarkStart w:id="54" w:name="_Toc196203061"/>
      <w:bookmarkStart w:id="55" w:name="_Toc196203081"/>
      <w:bookmarkStart w:id="56" w:name="_Toc196203362"/>
      <w:bookmarkStart w:id="57" w:name="_Toc196203430"/>
      <w:bookmarkStart w:id="58" w:name="_Toc196203456"/>
      <w:bookmarkStart w:id="59" w:name="_Toc196203851"/>
      <w:bookmarkStart w:id="60" w:name="_Toc196289813"/>
      <w:bookmarkStart w:id="61" w:name="_Toc196290023"/>
      <w:bookmarkStart w:id="62" w:name="_Toc196290212"/>
      <w:r>
        <w:t>Проектирование задачи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4F7D4351" w14:textId="77777777" w:rsidR="00A0068B" w:rsidRPr="00A0068B" w:rsidRDefault="00A0068B" w:rsidP="00A0068B">
      <w:pPr>
        <w:pStyle w:val="my-0"/>
        <w:spacing w:before="0" w:beforeAutospacing="0" w:after="0" w:afterAutospacing="0"/>
        <w:ind w:firstLine="709"/>
        <w:rPr>
          <w:sz w:val="28"/>
          <w:szCs w:val="28"/>
        </w:rPr>
      </w:pPr>
      <w:r w:rsidRPr="00A0068B">
        <w:rPr>
          <w:sz w:val="28"/>
          <w:szCs w:val="28"/>
        </w:rPr>
        <w:t>Для отражения предметной области была спроектирована ER-диаграмма, которая описывает ключевые сущности и их взаимосвязи.</w:t>
      </w:r>
    </w:p>
    <w:p w14:paraId="138C5757" w14:textId="77777777" w:rsidR="00A0068B" w:rsidRPr="00A0068B" w:rsidRDefault="00A0068B" w:rsidP="00A0068B">
      <w:pPr>
        <w:pStyle w:val="2"/>
        <w:numPr>
          <w:ilvl w:val="0"/>
          <w:numId w:val="0"/>
        </w:numPr>
        <w:ind w:left="568"/>
        <w:rPr>
          <w:rFonts w:cs="Times New Roman"/>
          <w:b w:val="0"/>
          <w:szCs w:val="28"/>
        </w:rPr>
      </w:pPr>
      <w:r w:rsidRPr="00A0068B">
        <w:rPr>
          <w:rFonts w:cs="Times New Roman"/>
          <w:b w:val="0"/>
          <w:szCs w:val="28"/>
        </w:rPr>
        <w:t>Основные сущности системы:</w:t>
      </w:r>
    </w:p>
    <w:p w14:paraId="7957C40B" w14:textId="17B71DF7" w:rsidR="00A0068B" w:rsidRPr="00A0068B" w:rsidRDefault="0061390F" w:rsidP="0061390F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rStyle w:val="af3"/>
          <w:b w:val="0"/>
          <w:bCs w:val="0"/>
          <w:sz w:val="28"/>
          <w:szCs w:val="28"/>
        </w:rPr>
      </w:pPr>
      <w:r>
        <w:rPr>
          <w:rStyle w:val="af3"/>
          <w:b w:val="0"/>
          <w:bCs w:val="0"/>
          <w:sz w:val="28"/>
          <w:szCs w:val="28"/>
        </w:rPr>
        <w:t>преподаватель</w:t>
      </w:r>
      <w:r>
        <w:rPr>
          <w:rStyle w:val="af3"/>
          <w:b w:val="0"/>
          <w:bCs w:val="0"/>
          <w:sz w:val="28"/>
          <w:szCs w:val="28"/>
          <w:lang w:val="en-US"/>
        </w:rPr>
        <w:t>;</w:t>
      </w:r>
    </w:p>
    <w:p w14:paraId="6D763DBA" w14:textId="32DD1752" w:rsidR="00A0068B" w:rsidRPr="00A0068B" w:rsidRDefault="0061390F" w:rsidP="0061390F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rStyle w:val="af3"/>
          <w:b w:val="0"/>
          <w:bCs w:val="0"/>
          <w:sz w:val="28"/>
          <w:szCs w:val="28"/>
        </w:rPr>
      </w:pPr>
      <w:r>
        <w:rPr>
          <w:rStyle w:val="af3"/>
          <w:b w:val="0"/>
          <w:bCs w:val="0"/>
          <w:sz w:val="28"/>
          <w:szCs w:val="28"/>
        </w:rPr>
        <w:t>дисциплина</w:t>
      </w:r>
      <w:r>
        <w:rPr>
          <w:rStyle w:val="af3"/>
          <w:b w:val="0"/>
          <w:bCs w:val="0"/>
          <w:sz w:val="28"/>
          <w:szCs w:val="28"/>
          <w:lang w:val="en-US"/>
        </w:rPr>
        <w:t>;</w:t>
      </w:r>
    </w:p>
    <w:p w14:paraId="25B16261" w14:textId="04F4E1EE" w:rsidR="00A0068B" w:rsidRDefault="0061390F" w:rsidP="0061390F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  <w:rPr>
          <w:rStyle w:val="af3"/>
          <w:b w:val="0"/>
          <w:bCs w:val="0"/>
          <w:sz w:val="28"/>
          <w:szCs w:val="28"/>
        </w:rPr>
      </w:pPr>
      <w:r>
        <w:rPr>
          <w:rStyle w:val="af3"/>
          <w:b w:val="0"/>
          <w:bCs w:val="0"/>
          <w:sz w:val="28"/>
          <w:szCs w:val="28"/>
        </w:rPr>
        <w:t>план работ</w:t>
      </w:r>
      <w:r>
        <w:rPr>
          <w:rStyle w:val="af3"/>
          <w:b w:val="0"/>
          <w:bCs w:val="0"/>
          <w:sz w:val="28"/>
          <w:szCs w:val="28"/>
          <w:lang w:val="en-US"/>
        </w:rPr>
        <w:t>;</w:t>
      </w:r>
    </w:p>
    <w:p w14:paraId="56ED4044" w14:textId="74EDAD27" w:rsidR="0061390F" w:rsidRPr="0061390F" w:rsidRDefault="0061390F" w:rsidP="0061390F">
      <w:pPr>
        <w:pStyle w:val="my-0"/>
        <w:numPr>
          <w:ilvl w:val="0"/>
          <w:numId w:val="14"/>
        </w:numPr>
        <w:spacing w:before="0" w:beforeAutospacing="0" w:after="0" w:afterAutospacing="0"/>
        <w:ind w:left="0" w:firstLine="709"/>
      </w:pPr>
      <w:r>
        <w:rPr>
          <w:rStyle w:val="af3"/>
          <w:b w:val="0"/>
          <w:bCs w:val="0"/>
          <w:sz w:val="28"/>
          <w:szCs w:val="28"/>
        </w:rPr>
        <w:t>задание</w:t>
      </w:r>
      <w:r>
        <w:rPr>
          <w:rStyle w:val="af3"/>
          <w:b w:val="0"/>
          <w:bCs w:val="0"/>
          <w:sz w:val="28"/>
          <w:szCs w:val="28"/>
          <w:lang w:val="en-US"/>
        </w:rPr>
        <w:t>.</w:t>
      </w:r>
    </w:p>
    <w:p w14:paraId="5D18B5B7" w14:textId="74704B29" w:rsidR="0061390F" w:rsidRDefault="0061390F" w:rsidP="00777D75">
      <w:pPr>
        <w:pStyle w:val="my-0"/>
        <w:spacing w:before="0" w:beforeAutospacing="0" w:after="0" w:afterAutospacing="0"/>
        <w:ind w:firstLine="709"/>
        <w:rPr>
          <w:sz w:val="28"/>
          <w:szCs w:val="28"/>
        </w:rPr>
      </w:pPr>
      <w:r w:rsidRPr="0061390F">
        <w:rPr>
          <w:sz w:val="28"/>
          <w:szCs w:val="28"/>
        </w:rPr>
        <w:t>Сущность «</w:t>
      </w:r>
      <w:r w:rsidR="007B5372">
        <w:rPr>
          <w:sz w:val="28"/>
          <w:szCs w:val="28"/>
          <w:lang w:val="en-US"/>
        </w:rPr>
        <w:t>Teachers</w:t>
      </w:r>
      <w:r w:rsidRPr="0061390F">
        <w:rPr>
          <w:sz w:val="28"/>
          <w:szCs w:val="28"/>
        </w:rPr>
        <w:t>» имеет атрибуты «</w:t>
      </w:r>
      <w:r w:rsidR="007B5372">
        <w:rPr>
          <w:sz w:val="28"/>
          <w:szCs w:val="28"/>
          <w:lang w:val="en-US"/>
        </w:rPr>
        <w:t>Name</w:t>
      </w:r>
      <w:r w:rsidR="00712C60">
        <w:rPr>
          <w:sz w:val="28"/>
          <w:szCs w:val="28"/>
        </w:rPr>
        <w:t>»</w:t>
      </w:r>
      <w:r w:rsidRPr="0061390F">
        <w:rPr>
          <w:sz w:val="28"/>
          <w:szCs w:val="28"/>
        </w:rPr>
        <w:t>.</w:t>
      </w:r>
    </w:p>
    <w:p w14:paraId="5BE59805" w14:textId="22C5FA03" w:rsidR="0061390F" w:rsidRDefault="0061390F" w:rsidP="00777D75">
      <w:pPr>
        <w:pStyle w:val="my-0"/>
        <w:spacing w:before="0" w:beforeAutospacing="0" w:after="0" w:afterAutospacing="0"/>
        <w:ind w:firstLine="709"/>
        <w:rPr>
          <w:sz w:val="28"/>
          <w:szCs w:val="28"/>
        </w:rPr>
      </w:pPr>
      <w:r w:rsidRPr="0061390F">
        <w:rPr>
          <w:sz w:val="28"/>
          <w:szCs w:val="28"/>
        </w:rPr>
        <w:t>Сущность «</w:t>
      </w:r>
      <w:r w:rsidR="007B5372">
        <w:rPr>
          <w:sz w:val="28"/>
          <w:szCs w:val="28"/>
          <w:lang w:val="en-US"/>
        </w:rPr>
        <w:t>Disciplines</w:t>
      </w:r>
      <w:r w:rsidRPr="0061390F">
        <w:rPr>
          <w:sz w:val="28"/>
          <w:szCs w:val="28"/>
        </w:rPr>
        <w:t>» имеет атрибуты «</w:t>
      </w:r>
      <w:r w:rsidR="007B5372">
        <w:rPr>
          <w:sz w:val="28"/>
          <w:szCs w:val="28"/>
          <w:lang w:val="en-US"/>
        </w:rPr>
        <w:t>Name</w:t>
      </w:r>
      <w:r w:rsidR="00712C60">
        <w:rPr>
          <w:sz w:val="28"/>
          <w:szCs w:val="28"/>
        </w:rPr>
        <w:t>»</w:t>
      </w:r>
      <w:r w:rsidRPr="0061390F">
        <w:rPr>
          <w:sz w:val="28"/>
          <w:szCs w:val="28"/>
        </w:rPr>
        <w:t>.</w:t>
      </w:r>
    </w:p>
    <w:p w14:paraId="7C4E1E19" w14:textId="050DC6ED" w:rsidR="0061390F" w:rsidRDefault="0061390F" w:rsidP="00777D75">
      <w:pPr>
        <w:pStyle w:val="my-0"/>
        <w:spacing w:before="0" w:beforeAutospacing="0" w:after="0" w:afterAutospacing="0"/>
        <w:ind w:firstLine="709"/>
        <w:rPr>
          <w:sz w:val="28"/>
          <w:szCs w:val="28"/>
        </w:rPr>
      </w:pPr>
      <w:r w:rsidRPr="0061390F">
        <w:rPr>
          <w:sz w:val="28"/>
          <w:szCs w:val="28"/>
        </w:rPr>
        <w:t>Сущность «</w:t>
      </w:r>
      <w:r w:rsidR="007B5372">
        <w:rPr>
          <w:sz w:val="28"/>
          <w:szCs w:val="28"/>
          <w:lang w:val="en-US"/>
        </w:rPr>
        <w:t>Work</w:t>
      </w:r>
      <w:r w:rsidR="007B5372" w:rsidRPr="007B5372">
        <w:rPr>
          <w:sz w:val="28"/>
          <w:szCs w:val="28"/>
        </w:rPr>
        <w:t xml:space="preserve"> </w:t>
      </w:r>
      <w:r w:rsidR="007B5372">
        <w:rPr>
          <w:sz w:val="28"/>
          <w:szCs w:val="28"/>
          <w:lang w:val="en-US"/>
        </w:rPr>
        <w:t>plans</w:t>
      </w:r>
      <w:r w:rsidRPr="0061390F">
        <w:rPr>
          <w:sz w:val="28"/>
          <w:szCs w:val="28"/>
        </w:rPr>
        <w:t>» имеет атрибуты «</w:t>
      </w:r>
      <w:r w:rsidR="007B5372">
        <w:rPr>
          <w:sz w:val="28"/>
          <w:szCs w:val="28"/>
          <w:lang w:val="en-US"/>
        </w:rPr>
        <w:t>Date</w:t>
      </w:r>
      <w:r w:rsidRPr="0061390F">
        <w:rPr>
          <w:sz w:val="28"/>
          <w:szCs w:val="28"/>
        </w:rPr>
        <w:t>».</w:t>
      </w:r>
    </w:p>
    <w:p w14:paraId="0E85D255" w14:textId="74643EFF" w:rsidR="0061390F" w:rsidRPr="007B5372" w:rsidRDefault="0061390F" w:rsidP="00777D75">
      <w:pPr>
        <w:pStyle w:val="my-0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61390F">
        <w:rPr>
          <w:sz w:val="28"/>
          <w:szCs w:val="28"/>
        </w:rPr>
        <w:t>Сущность</w:t>
      </w:r>
      <w:r w:rsidRPr="007B5372">
        <w:rPr>
          <w:sz w:val="28"/>
          <w:szCs w:val="28"/>
          <w:lang w:val="en-US"/>
        </w:rPr>
        <w:t xml:space="preserve"> «</w:t>
      </w:r>
      <w:r w:rsidR="007B5372">
        <w:rPr>
          <w:sz w:val="28"/>
          <w:szCs w:val="28"/>
          <w:lang w:val="en-US"/>
        </w:rPr>
        <w:t>Tasks</w:t>
      </w:r>
      <w:r w:rsidRPr="007B5372">
        <w:rPr>
          <w:sz w:val="28"/>
          <w:szCs w:val="28"/>
          <w:lang w:val="en-US"/>
        </w:rPr>
        <w:t xml:space="preserve">» </w:t>
      </w:r>
      <w:r w:rsidRPr="0061390F">
        <w:rPr>
          <w:sz w:val="28"/>
          <w:szCs w:val="28"/>
        </w:rPr>
        <w:t>имеет</w:t>
      </w:r>
      <w:r w:rsidRPr="007B5372">
        <w:rPr>
          <w:sz w:val="28"/>
          <w:szCs w:val="28"/>
          <w:lang w:val="en-US"/>
        </w:rPr>
        <w:t xml:space="preserve"> </w:t>
      </w:r>
      <w:r w:rsidRPr="0061390F">
        <w:rPr>
          <w:sz w:val="28"/>
          <w:szCs w:val="28"/>
        </w:rPr>
        <w:t>атрибуты</w:t>
      </w:r>
      <w:r w:rsidRPr="007B5372">
        <w:rPr>
          <w:sz w:val="28"/>
          <w:szCs w:val="28"/>
          <w:lang w:val="en-US"/>
        </w:rPr>
        <w:t xml:space="preserve"> «</w:t>
      </w:r>
      <w:r w:rsidR="007B5372">
        <w:rPr>
          <w:sz w:val="28"/>
          <w:szCs w:val="28"/>
          <w:lang w:val="en-US"/>
        </w:rPr>
        <w:t>Name</w:t>
      </w:r>
      <w:r w:rsidRPr="007B5372">
        <w:rPr>
          <w:sz w:val="28"/>
          <w:szCs w:val="28"/>
          <w:lang w:val="en-US"/>
        </w:rPr>
        <w:t>», «</w:t>
      </w:r>
      <w:r w:rsidR="007B5372">
        <w:rPr>
          <w:sz w:val="28"/>
          <w:szCs w:val="28"/>
          <w:lang w:val="en-US"/>
        </w:rPr>
        <w:t>Description</w:t>
      </w:r>
      <w:r w:rsidRPr="007B5372">
        <w:rPr>
          <w:sz w:val="28"/>
          <w:szCs w:val="28"/>
          <w:lang w:val="en-US"/>
        </w:rPr>
        <w:t>», «</w:t>
      </w:r>
      <w:r w:rsidR="007B5372">
        <w:rPr>
          <w:sz w:val="28"/>
          <w:szCs w:val="28"/>
          <w:lang w:val="en-US"/>
        </w:rPr>
        <w:t>Issuance Date</w:t>
      </w:r>
      <w:r w:rsidRPr="007B5372">
        <w:rPr>
          <w:sz w:val="28"/>
          <w:szCs w:val="28"/>
          <w:lang w:val="en-US"/>
        </w:rPr>
        <w:t>»</w:t>
      </w:r>
      <w:r w:rsidR="00777D75" w:rsidRPr="007B5372">
        <w:rPr>
          <w:sz w:val="28"/>
          <w:szCs w:val="28"/>
          <w:lang w:val="en-US"/>
        </w:rPr>
        <w:t xml:space="preserve"> «</w:t>
      </w:r>
      <w:r w:rsidR="007B5372">
        <w:rPr>
          <w:sz w:val="28"/>
          <w:szCs w:val="28"/>
          <w:lang w:val="en-US"/>
        </w:rPr>
        <w:t>Due Date</w:t>
      </w:r>
      <w:r w:rsidR="00777D75" w:rsidRPr="007B5372">
        <w:rPr>
          <w:sz w:val="28"/>
          <w:szCs w:val="28"/>
          <w:lang w:val="en-US"/>
        </w:rPr>
        <w:t xml:space="preserve">» </w:t>
      </w:r>
      <w:r w:rsidR="00777D75" w:rsidRPr="00777D75">
        <w:rPr>
          <w:sz w:val="28"/>
          <w:szCs w:val="28"/>
        </w:rPr>
        <w:t>и</w:t>
      </w:r>
      <w:r w:rsidRPr="007B5372">
        <w:rPr>
          <w:sz w:val="28"/>
          <w:szCs w:val="28"/>
          <w:lang w:val="en-US"/>
        </w:rPr>
        <w:t xml:space="preserve"> «</w:t>
      </w:r>
      <w:r w:rsidR="007B5372">
        <w:rPr>
          <w:sz w:val="28"/>
          <w:szCs w:val="28"/>
          <w:lang w:val="en-US"/>
        </w:rPr>
        <w:t>Status</w:t>
      </w:r>
      <w:r w:rsidRPr="007B5372">
        <w:rPr>
          <w:sz w:val="28"/>
          <w:szCs w:val="28"/>
          <w:lang w:val="en-US"/>
        </w:rPr>
        <w:t>».</w:t>
      </w:r>
    </w:p>
    <w:p w14:paraId="1A484ADD" w14:textId="490DA58A" w:rsidR="00ED5E61" w:rsidRDefault="00B30621" w:rsidP="00ED5E61">
      <w:r>
        <w:t>Диаграмма сущность-связь представлена на рисунке 2.1.</w:t>
      </w:r>
    </w:p>
    <w:p w14:paraId="5B264270" w14:textId="0FDAFB46" w:rsidR="00B30621" w:rsidRPr="00E107FC" w:rsidRDefault="00712C60" w:rsidP="00B30621">
      <w:pPr>
        <w:pStyle w:val="a7"/>
        <w:rPr>
          <w:lang w:val="en-US"/>
        </w:rPr>
      </w:pPr>
      <w:r w:rsidRPr="00712C60">
        <w:rPr>
          <w:lang w:val="en-US"/>
        </w:rPr>
        <w:lastRenderedPageBreak/>
        <w:drawing>
          <wp:inline distT="0" distB="0" distL="0" distR="0" wp14:anchorId="5EE66B11" wp14:editId="579C4D15">
            <wp:extent cx="5940425" cy="3119755"/>
            <wp:effectExtent l="0" t="0" r="3175" b="4445"/>
            <wp:docPr id="745397645" name="Рисунок 74539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B26C" w14:textId="313A9708" w:rsidR="00B30621" w:rsidRDefault="00B30621" w:rsidP="00B30621">
      <w:pPr>
        <w:pStyle w:val="a7"/>
      </w:pPr>
      <w:r>
        <w:t>Рисунок 2.1 – Диаграмма сущность-связь</w:t>
      </w:r>
    </w:p>
    <w:p w14:paraId="7D8C4495" w14:textId="77777777" w:rsidR="00777D75" w:rsidRPr="004024F1" w:rsidRDefault="00777D75" w:rsidP="004024F1">
      <w:pPr>
        <w:rPr>
          <w:rFonts w:eastAsia="Times New Roman" w:cs="Times New Roman"/>
          <w:szCs w:val="28"/>
          <w:highlight w:val="yellow"/>
          <w:lang w:eastAsia="ru-RU"/>
        </w:rPr>
      </w:pPr>
      <w:r w:rsidRPr="004024F1">
        <w:rPr>
          <w:rFonts w:eastAsia="Times New Roman" w:cs="Times New Roman"/>
          <w:szCs w:val="28"/>
          <w:highlight w:val="yellow"/>
          <w:lang w:eastAsia="ru-RU"/>
        </w:rPr>
        <w:t>Разрабатываемая система будет предоставлять пользователю следующие возможности:</w:t>
      </w:r>
    </w:p>
    <w:p w14:paraId="092FFD52" w14:textId="77777777" w:rsidR="00777D75" w:rsidRPr="004024F1" w:rsidRDefault="00777D75" w:rsidP="004024F1">
      <w:pPr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highlight w:val="yellow"/>
          <w:lang w:eastAsia="ru-RU"/>
        </w:rPr>
      </w:pPr>
      <w:r w:rsidRPr="004024F1">
        <w:rPr>
          <w:rFonts w:eastAsia="Times New Roman" w:cs="Times New Roman"/>
          <w:szCs w:val="28"/>
          <w:highlight w:val="yellow"/>
          <w:lang w:eastAsia="ru-RU"/>
        </w:rPr>
        <w:t>авторизоваться в системе с использованием заранее выданного пароля;</w:t>
      </w:r>
    </w:p>
    <w:p w14:paraId="1115E991" w14:textId="77777777" w:rsidR="00777D75" w:rsidRPr="004024F1" w:rsidRDefault="00777D75" w:rsidP="004024F1">
      <w:pPr>
        <w:numPr>
          <w:ilvl w:val="0"/>
          <w:numId w:val="16"/>
        </w:numPr>
        <w:ind w:left="0" w:firstLine="709"/>
        <w:rPr>
          <w:rFonts w:eastAsia="Times New Roman" w:cs="Times New Roman"/>
          <w:szCs w:val="28"/>
          <w:highlight w:val="yellow"/>
          <w:lang w:eastAsia="ru-RU"/>
        </w:rPr>
      </w:pPr>
      <w:r w:rsidRPr="004024F1">
        <w:rPr>
          <w:rFonts w:eastAsia="Times New Roman" w:cs="Times New Roman"/>
          <w:szCs w:val="28"/>
          <w:highlight w:val="yellow"/>
          <w:lang w:eastAsia="ru-RU"/>
        </w:rPr>
        <w:t>просматривать, добавлять, редактировать и удалять записи о преподавателях;</w:t>
      </w:r>
    </w:p>
    <w:p w14:paraId="10AE0AB0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просматривать, добавлять, редактировать и удалять сведения о дисциплинах;</w:t>
      </w:r>
    </w:p>
    <w:p w14:paraId="7FDCBF73" w14:textId="66097E3C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осуществлять поиск по базе данных преподавателей;</w:t>
      </w:r>
    </w:p>
    <w:p w14:paraId="52A9A3D9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просматривать, добавлять, редактировать и удалять планы работ;</w:t>
      </w:r>
    </w:p>
    <w:p w14:paraId="50FFAC73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выдавать задания преподавателям с указанием сроков сдачи;</w:t>
      </w:r>
    </w:p>
    <w:p w14:paraId="1AF2CBAF" w14:textId="2993ED00" w:rsidR="00777D75" w:rsidRPr="00777D75" w:rsidRDefault="00777D75" w:rsidP="004465D7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редактировать и удалять ранее выданные задания;</w:t>
      </w:r>
    </w:p>
    <w:p w14:paraId="6F7CC5AC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автоматически формировать шаблоны протоколов и других документов в формате Word;</w:t>
      </w:r>
    </w:p>
    <w:p w14:paraId="20B8542B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экспортировать сформированные документы в Word для дальнейшей работы;</w:t>
      </w:r>
    </w:p>
    <w:p w14:paraId="5A81B2B0" w14:textId="77777777" w:rsidR="00777D75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использовать удобный интерфейс с меню, кнопочными формами и панелями инструментов для навигации по системе;</w:t>
      </w:r>
    </w:p>
    <w:p w14:paraId="031ADD4C" w14:textId="25ED1FC7" w:rsidR="000B28A7" w:rsidRPr="00777D75" w:rsidRDefault="00777D75" w:rsidP="00777D75">
      <w:pPr>
        <w:numPr>
          <w:ilvl w:val="0"/>
          <w:numId w:val="16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777D75">
        <w:rPr>
          <w:rFonts w:eastAsia="Times New Roman" w:cs="Times New Roman"/>
          <w:szCs w:val="28"/>
          <w:lang w:eastAsia="ru-RU"/>
        </w:rPr>
        <w:t>просматривать справочную информацию по работе с программным обеспечением.</w:t>
      </w:r>
    </w:p>
    <w:p w14:paraId="69B3812C" w14:textId="6786AC2E" w:rsidR="00C003C0" w:rsidRPr="00AF2CD9" w:rsidRDefault="00C003C0" w:rsidP="00C003C0">
      <w:r>
        <w:t>Подробное описание данных функций представлено на диаграмме вариантов использования,</w:t>
      </w:r>
      <w:r w:rsidR="00777D75">
        <w:t xml:space="preserve"> деятельности и классов</w:t>
      </w:r>
      <w:r>
        <w:t xml:space="preserve"> представленн</w:t>
      </w:r>
      <w:r w:rsidR="00777D75">
        <w:t>ых</w:t>
      </w:r>
      <w:r>
        <w:t xml:space="preserve"> </w:t>
      </w:r>
      <w:r w:rsidR="00777D75">
        <w:t>в</w:t>
      </w:r>
      <w:r>
        <w:t xml:space="preserve"> графической части на листе </w:t>
      </w:r>
      <w:r w:rsidR="00777D75">
        <w:t>1-3</w:t>
      </w:r>
      <w:r>
        <w:t>.</w:t>
      </w:r>
    </w:p>
    <w:p w14:paraId="7DCC9DEE" w14:textId="626CBF73" w:rsidR="000819C1" w:rsidRDefault="000819C1" w:rsidP="00ED5E61">
      <w:pPr>
        <w:pStyle w:val="2"/>
        <w:spacing w:before="560" w:after="560"/>
      </w:pPr>
      <w:bookmarkStart w:id="63" w:name="_Toc196203062"/>
      <w:bookmarkStart w:id="64" w:name="_Toc196203082"/>
      <w:bookmarkStart w:id="65" w:name="_Toc196203363"/>
      <w:bookmarkStart w:id="66" w:name="_Toc196203431"/>
      <w:bookmarkStart w:id="67" w:name="_Toc196203457"/>
      <w:bookmarkStart w:id="68" w:name="_Toc196203852"/>
      <w:bookmarkStart w:id="69" w:name="_Toc196289814"/>
      <w:bookmarkStart w:id="70" w:name="_Toc196290024"/>
      <w:bookmarkStart w:id="71" w:name="_Toc196290213"/>
      <w:r>
        <w:lastRenderedPageBreak/>
        <w:t>Концептуальный прототип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0F97D57" w14:textId="3DD7499C" w:rsidR="00ED5E61" w:rsidRDefault="00F05901" w:rsidP="00ED5E61">
      <w:r>
        <w:t>Система меню должна содержать пункты «</w:t>
      </w:r>
      <w:r w:rsidR="004465D7">
        <w:t>Преподаватели</w:t>
      </w:r>
      <w:r>
        <w:t>», «</w:t>
      </w:r>
      <w:r w:rsidR="004465D7">
        <w:t>Задания</w:t>
      </w:r>
      <w:r>
        <w:t>», «</w:t>
      </w:r>
      <w:r w:rsidR="004465D7">
        <w:t>Документы</w:t>
      </w:r>
      <w:r>
        <w:t>», «</w:t>
      </w:r>
      <w:r w:rsidR="004465D7">
        <w:t>Протоколы</w:t>
      </w:r>
      <w:r>
        <w:t>» и «Справка». Основной функцией меню является быстрый доступ к ключевым компонентам системы. Меню должно быть реализовано в виде горизонтальной панели, при нажатии на которую система переключает страницы.</w:t>
      </w:r>
    </w:p>
    <w:p w14:paraId="34A59E42" w14:textId="617A825D" w:rsidR="00F05901" w:rsidRDefault="00F05901" w:rsidP="00ED5E61">
      <w:r>
        <w:t>Контекстное меню должно реализовано на страницах и предоставлять быстрый доступ к функциям добавления, удаления и редактирования.</w:t>
      </w:r>
    </w:p>
    <w:p w14:paraId="33E802A7" w14:textId="695F7A56" w:rsidR="00F05901" w:rsidRDefault="00F05901" w:rsidP="00F05901">
      <w:r>
        <w:t xml:space="preserve">Диалоговое окно должно открываться при добавлении </w:t>
      </w:r>
      <w:r w:rsidR="004465D7">
        <w:t xml:space="preserve">преподавателя </w:t>
      </w:r>
      <w:r>
        <w:t xml:space="preserve">для запроса на ввод </w:t>
      </w:r>
      <w:r w:rsidR="004465D7">
        <w:t>имени</w:t>
      </w:r>
      <w:r>
        <w:t>. Также диалоговое окно должно выводиться при добавлении нового предмета для у</w:t>
      </w:r>
      <w:r w:rsidR="004465D7">
        <w:t>казания названия предмета и преподавателя</w:t>
      </w:r>
      <w:r>
        <w:t>.</w:t>
      </w:r>
    </w:p>
    <w:p w14:paraId="3D1B91E1" w14:textId="791D780C" w:rsidR="009969E3" w:rsidRDefault="009969E3" w:rsidP="00F05901">
      <w:r>
        <w:t>При создании должны быть использованы следующие элементы управления:</w:t>
      </w:r>
    </w:p>
    <w:p w14:paraId="7A935280" w14:textId="7A18E837" w:rsidR="009969E3" w:rsidRDefault="009969E3" w:rsidP="00F67932">
      <w:pPr>
        <w:pStyle w:val="ad"/>
        <w:numPr>
          <w:ilvl w:val="0"/>
          <w:numId w:val="4"/>
        </w:numPr>
      </w:pPr>
      <w:r>
        <w:t>кнопки, для взаимодействия с основными функциями (например</w:t>
      </w:r>
      <w:r w:rsidR="004465D7">
        <w:t xml:space="preserve"> для добавления предмета</w:t>
      </w:r>
      <w:r w:rsidR="00E92725">
        <w:t xml:space="preserve">, </w:t>
      </w:r>
      <w:r w:rsidR="004465D7">
        <w:t>редактирования заданий</w:t>
      </w:r>
      <w:r>
        <w:t>)</w:t>
      </w:r>
      <w:r w:rsidRPr="009969E3">
        <w:t>;</w:t>
      </w:r>
    </w:p>
    <w:p w14:paraId="6D45FBCF" w14:textId="35AFB18F" w:rsidR="009969E3" w:rsidRPr="009969E3" w:rsidRDefault="009969E3" w:rsidP="00F67932">
      <w:pPr>
        <w:pStyle w:val="ad"/>
        <w:numPr>
          <w:ilvl w:val="0"/>
          <w:numId w:val="4"/>
        </w:numPr>
      </w:pPr>
      <w:r>
        <w:t>текстовые поля, для ввода данных</w:t>
      </w:r>
      <w:r w:rsidRPr="009969E3">
        <w:t>;</w:t>
      </w:r>
    </w:p>
    <w:p w14:paraId="56F8165B" w14:textId="20C25DE5" w:rsidR="009969E3" w:rsidRDefault="004370DD" w:rsidP="00F67932">
      <w:pPr>
        <w:pStyle w:val="ad"/>
        <w:numPr>
          <w:ilvl w:val="0"/>
          <w:numId w:val="4"/>
        </w:numPr>
      </w:pPr>
      <w:r>
        <w:t>списки выбора</w:t>
      </w:r>
      <w:r w:rsidR="009969E3">
        <w:t>, для фильтрации</w:t>
      </w:r>
      <w:r w:rsidR="009969E3">
        <w:rPr>
          <w:lang w:val="en-US"/>
        </w:rPr>
        <w:t>;</w:t>
      </w:r>
    </w:p>
    <w:p w14:paraId="7368C2E3" w14:textId="6E57B900" w:rsidR="009969E3" w:rsidRDefault="009969E3" w:rsidP="00F67932">
      <w:pPr>
        <w:pStyle w:val="ad"/>
        <w:numPr>
          <w:ilvl w:val="0"/>
          <w:numId w:val="4"/>
        </w:numPr>
      </w:pPr>
      <w:r>
        <w:t xml:space="preserve">таблицы, для просмотра </w:t>
      </w:r>
      <w:r w:rsidR="004465D7">
        <w:t>выданных заданий</w:t>
      </w:r>
      <w:r>
        <w:t xml:space="preserve"> и работы с базой данных</w:t>
      </w:r>
      <w:r w:rsidRPr="009969E3">
        <w:t>;</w:t>
      </w:r>
    </w:p>
    <w:p w14:paraId="7B1C4BB6" w14:textId="0ED62256" w:rsidR="009969E3" w:rsidRDefault="004370DD" w:rsidP="00F67932">
      <w:pPr>
        <w:pStyle w:val="ad"/>
        <w:numPr>
          <w:ilvl w:val="0"/>
          <w:numId w:val="4"/>
        </w:numPr>
      </w:pPr>
      <w:r>
        <w:t>элемент управления для выбора даты</w:t>
      </w:r>
      <w:r w:rsidR="009969E3">
        <w:t xml:space="preserve">, для выбора даты </w:t>
      </w:r>
      <w:r w:rsidR="004465D7">
        <w:t>сдачи заданий</w:t>
      </w:r>
      <w:r w:rsidR="009969E3">
        <w:t>.</w:t>
      </w:r>
    </w:p>
    <w:p w14:paraId="4776771D" w14:textId="4F27FD65" w:rsidR="00A23BA0" w:rsidRDefault="00A23BA0" w:rsidP="00A23BA0">
      <w:r>
        <w:t>Прототипы страниц представлены на рисунках 2.2 – 2.8.</w:t>
      </w:r>
    </w:p>
    <w:p w14:paraId="754A3AC2" w14:textId="21894B90" w:rsidR="00EB342E" w:rsidRDefault="00712C60" w:rsidP="00EB342E">
      <w:pPr>
        <w:pStyle w:val="a7"/>
      </w:pPr>
      <w:r w:rsidRPr="00712C60">
        <w:drawing>
          <wp:inline distT="0" distB="0" distL="0" distR="0" wp14:anchorId="2B2498FF" wp14:editId="044E0E48">
            <wp:extent cx="5940425" cy="40424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386" w14:textId="255F901D" w:rsidR="00EB342E" w:rsidRDefault="00EB342E" w:rsidP="00EB342E">
      <w:pPr>
        <w:pStyle w:val="a7"/>
      </w:pPr>
      <w:r>
        <w:t>Рисунок 2.2 – Прототип страницы авторизации</w:t>
      </w:r>
    </w:p>
    <w:p w14:paraId="3D7DC473" w14:textId="672E2040" w:rsidR="00EB342E" w:rsidRDefault="00712C60" w:rsidP="00EB342E">
      <w:pPr>
        <w:pStyle w:val="a7"/>
      </w:pPr>
      <w:r w:rsidRPr="00712C60">
        <w:lastRenderedPageBreak/>
        <w:drawing>
          <wp:inline distT="0" distB="0" distL="0" distR="0" wp14:anchorId="6F982CA9" wp14:editId="247CEF33">
            <wp:extent cx="5940425" cy="38900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FC2" w14:textId="24E910B8" w:rsidR="00EB342E" w:rsidRDefault="00EB342E" w:rsidP="00EB342E">
      <w:pPr>
        <w:pStyle w:val="a7"/>
      </w:pPr>
      <w:r>
        <w:t xml:space="preserve">Рисунок 2.3 – Прототип страницы </w:t>
      </w:r>
      <w:r w:rsidR="00712C60">
        <w:t>преподавателей</w:t>
      </w:r>
    </w:p>
    <w:p w14:paraId="1C78AB1A" w14:textId="5A54036C" w:rsidR="00EB342E" w:rsidRDefault="00712C60" w:rsidP="00EB342E">
      <w:pPr>
        <w:pStyle w:val="a7"/>
      </w:pPr>
      <w:r w:rsidRPr="00712C60">
        <w:drawing>
          <wp:inline distT="0" distB="0" distL="0" distR="0" wp14:anchorId="64142B17" wp14:editId="046CDC93">
            <wp:extent cx="5940425" cy="25717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061" w14:textId="0CDC79D6" w:rsidR="00EB342E" w:rsidRDefault="00EB342E" w:rsidP="00EB342E">
      <w:pPr>
        <w:pStyle w:val="a7"/>
      </w:pPr>
      <w:r>
        <w:t xml:space="preserve">Рисунок 2.4 – Прототип страницы </w:t>
      </w:r>
      <w:r w:rsidR="00712C60">
        <w:t xml:space="preserve">добавления преподавателя </w:t>
      </w:r>
    </w:p>
    <w:p w14:paraId="705F60E4" w14:textId="7567BD45" w:rsidR="00EB342E" w:rsidRDefault="00712C60" w:rsidP="00EB342E">
      <w:pPr>
        <w:pStyle w:val="a7"/>
      </w:pPr>
      <w:r w:rsidRPr="00712C60">
        <w:lastRenderedPageBreak/>
        <w:drawing>
          <wp:inline distT="0" distB="0" distL="0" distR="0" wp14:anchorId="27D508A8" wp14:editId="002F37D7">
            <wp:extent cx="5940425" cy="2990850"/>
            <wp:effectExtent l="0" t="0" r="3175" b="0"/>
            <wp:docPr id="745397640" name="Рисунок 745397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275B" w14:textId="43BD146D" w:rsidR="00EB342E" w:rsidRDefault="00EB342E" w:rsidP="00EB342E">
      <w:pPr>
        <w:pStyle w:val="a7"/>
      </w:pPr>
      <w:r>
        <w:t xml:space="preserve">Рисунок 2.5 – Прототип страницы </w:t>
      </w:r>
      <w:r w:rsidR="00712C60">
        <w:t>добавления предмета</w:t>
      </w:r>
    </w:p>
    <w:p w14:paraId="3E41B3FE" w14:textId="412FCD9A" w:rsidR="00EB342E" w:rsidRDefault="00712C60" w:rsidP="00EB342E">
      <w:pPr>
        <w:pStyle w:val="a7"/>
      </w:pPr>
      <w:r w:rsidRPr="00712C60">
        <w:drawing>
          <wp:inline distT="0" distB="0" distL="0" distR="0" wp14:anchorId="61EF5480" wp14:editId="2B74D1C3">
            <wp:extent cx="5940425" cy="3594100"/>
            <wp:effectExtent l="0" t="0" r="3175" b="6350"/>
            <wp:docPr id="745397641" name="Рисунок 745397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86F" w14:textId="375B6878" w:rsidR="00EB342E" w:rsidRDefault="00EB342E" w:rsidP="00EB342E">
      <w:pPr>
        <w:pStyle w:val="a7"/>
      </w:pPr>
      <w:r>
        <w:t xml:space="preserve">Рисунок 2.6 – Прототип страницы </w:t>
      </w:r>
      <w:r w:rsidR="00712C60">
        <w:t>выдачи заданий преподавателям</w:t>
      </w:r>
    </w:p>
    <w:p w14:paraId="2313B3D5" w14:textId="74DEA4E3" w:rsidR="00EB342E" w:rsidRDefault="00712C60" w:rsidP="00EB342E">
      <w:pPr>
        <w:pStyle w:val="a7"/>
      </w:pPr>
      <w:r w:rsidRPr="00712C60">
        <w:lastRenderedPageBreak/>
        <w:drawing>
          <wp:inline distT="0" distB="0" distL="0" distR="0" wp14:anchorId="1C68A110" wp14:editId="43B60893">
            <wp:extent cx="5940425" cy="3855085"/>
            <wp:effectExtent l="0" t="0" r="3175" b="0"/>
            <wp:docPr id="745397642" name="Рисунок 74539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3A87" w14:textId="6D91AED9" w:rsidR="00EB342E" w:rsidRDefault="00EB342E" w:rsidP="00EB342E">
      <w:pPr>
        <w:pStyle w:val="a7"/>
      </w:pPr>
      <w:r>
        <w:t xml:space="preserve">Рисунок 2.7 – Прототип страницы </w:t>
      </w:r>
      <w:r w:rsidR="00712C60">
        <w:t>редактирования планов работ</w:t>
      </w:r>
    </w:p>
    <w:p w14:paraId="7EB673CF" w14:textId="594E3F0D" w:rsidR="00EB342E" w:rsidRDefault="00712C60" w:rsidP="00EB342E">
      <w:pPr>
        <w:pStyle w:val="a7"/>
      </w:pPr>
      <w:r w:rsidRPr="00712C60">
        <w:drawing>
          <wp:inline distT="0" distB="0" distL="0" distR="0" wp14:anchorId="29D5A992" wp14:editId="692845BD">
            <wp:extent cx="5940425" cy="3904615"/>
            <wp:effectExtent l="0" t="0" r="3175" b="635"/>
            <wp:docPr id="745397643" name="Рисунок 745397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225" w14:textId="1DB4A116" w:rsidR="00EB342E" w:rsidRPr="009969E3" w:rsidRDefault="00EB342E" w:rsidP="00EB342E">
      <w:pPr>
        <w:pStyle w:val="a7"/>
      </w:pPr>
      <w:r>
        <w:t xml:space="preserve">Рисунок 2.8 – Прототип страницы </w:t>
      </w:r>
      <w:r w:rsidR="00712C60">
        <w:t>создания шаблона протоколов</w:t>
      </w:r>
    </w:p>
    <w:p w14:paraId="0B774329" w14:textId="47F887B7" w:rsidR="000819C1" w:rsidRDefault="000819C1" w:rsidP="000819C1">
      <w:pPr>
        <w:pStyle w:val="1"/>
      </w:pPr>
      <w:bookmarkStart w:id="72" w:name="_Toc196203063"/>
      <w:bookmarkStart w:id="73" w:name="_Toc196203083"/>
      <w:bookmarkStart w:id="74" w:name="_Toc196203364"/>
      <w:bookmarkStart w:id="75" w:name="_Toc196203432"/>
      <w:bookmarkStart w:id="76" w:name="_Toc196203458"/>
      <w:bookmarkStart w:id="77" w:name="_Toc196203853"/>
      <w:bookmarkStart w:id="78" w:name="_Toc196289815"/>
      <w:bookmarkStart w:id="79" w:name="_Toc196290025"/>
      <w:bookmarkStart w:id="80" w:name="_Toc196290214"/>
      <w:r>
        <w:lastRenderedPageBreak/>
        <w:t>Описание реализации программного средства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47B58AA" w14:textId="1799490B" w:rsidR="000819C1" w:rsidRDefault="000819C1" w:rsidP="000819C1">
      <w:pPr>
        <w:pStyle w:val="2"/>
      </w:pPr>
      <w:bookmarkStart w:id="81" w:name="_Toc196203064"/>
      <w:bookmarkStart w:id="82" w:name="_Toc196203084"/>
      <w:bookmarkStart w:id="83" w:name="_Toc196203365"/>
      <w:bookmarkStart w:id="84" w:name="_Toc196203433"/>
      <w:bookmarkStart w:id="85" w:name="_Toc196203459"/>
      <w:bookmarkStart w:id="86" w:name="_Toc196203854"/>
      <w:bookmarkStart w:id="87" w:name="_Toc196289816"/>
      <w:bookmarkStart w:id="88" w:name="_Toc196290026"/>
      <w:bookmarkStart w:id="89" w:name="_Toc196290215"/>
      <w:r>
        <w:t>Инструменты разработки и применяемые технологии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E93D840" w14:textId="0E0596A6" w:rsidR="000819C1" w:rsidRDefault="000819C1" w:rsidP="000819C1">
      <w:pPr>
        <w:pStyle w:val="2"/>
      </w:pPr>
      <w:bookmarkStart w:id="90" w:name="_Toc196203065"/>
      <w:bookmarkStart w:id="91" w:name="_Toc196203085"/>
      <w:bookmarkStart w:id="92" w:name="_Toc196203366"/>
      <w:bookmarkStart w:id="93" w:name="_Toc196203434"/>
      <w:bookmarkStart w:id="94" w:name="_Toc196203460"/>
      <w:bookmarkStart w:id="95" w:name="_Toc196203855"/>
      <w:bookmarkStart w:id="96" w:name="_Toc196289817"/>
      <w:bookmarkStart w:id="97" w:name="_Toc196290027"/>
      <w:bookmarkStart w:id="98" w:name="_Toc196290216"/>
      <w:r>
        <w:t>Порядок авторизации пользователей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07712557" w14:textId="0646A5A6" w:rsidR="000819C1" w:rsidRDefault="000819C1" w:rsidP="000819C1">
      <w:pPr>
        <w:pStyle w:val="2"/>
      </w:pPr>
      <w:bookmarkStart w:id="99" w:name="_Toc196203066"/>
      <w:bookmarkStart w:id="100" w:name="_Toc196203086"/>
      <w:bookmarkStart w:id="101" w:name="_Toc196203367"/>
      <w:bookmarkStart w:id="102" w:name="_Toc196203435"/>
      <w:bookmarkStart w:id="103" w:name="_Toc196203461"/>
      <w:bookmarkStart w:id="104" w:name="_Toc196203856"/>
      <w:bookmarkStart w:id="105" w:name="_Toc196289818"/>
      <w:bookmarkStart w:id="106" w:name="_Toc196290028"/>
      <w:bookmarkStart w:id="107" w:name="_Toc196290217"/>
      <w:r>
        <w:t>Организация данных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5F4D7498" w14:textId="2124DB9A" w:rsidR="000819C1" w:rsidRDefault="000819C1" w:rsidP="000819C1">
      <w:pPr>
        <w:pStyle w:val="2"/>
      </w:pPr>
      <w:bookmarkStart w:id="108" w:name="_Toc196203067"/>
      <w:bookmarkStart w:id="109" w:name="_Toc196203087"/>
      <w:bookmarkStart w:id="110" w:name="_Toc196203368"/>
      <w:bookmarkStart w:id="111" w:name="_Toc196203436"/>
      <w:bookmarkStart w:id="112" w:name="_Toc196203462"/>
      <w:bookmarkStart w:id="113" w:name="_Toc196203857"/>
      <w:bookmarkStart w:id="114" w:name="_Toc196289819"/>
      <w:bookmarkStart w:id="115" w:name="_Toc196290029"/>
      <w:bookmarkStart w:id="116" w:name="_Toc196290218"/>
      <w:r>
        <w:t xml:space="preserve">Функции: </w:t>
      </w:r>
      <w:r w:rsidR="005F2D5A">
        <w:t>логическая и физическая организация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E097512" w14:textId="6ECEBE0A" w:rsidR="005F2D5A" w:rsidRDefault="005F2D5A" w:rsidP="005F2D5A">
      <w:pPr>
        <w:pStyle w:val="2"/>
      </w:pPr>
      <w:bookmarkStart w:id="117" w:name="_Toc196203068"/>
      <w:bookmarkStart w:id="118" w:name="_Toc196203088"/>
      <w:bookmarkStart w:id="119" w:name="_Toc196203369"/>
      <w:bookmarkStart w:id="120" w:name="_Toc196203437"/>
      <w:bookmarkStart w:id="121" w:name="_Toc196203463"/>
      <w:bookmarkStart w:id="122" w:name="_Toc196203858"/>
      <w:bookmarkStart w:id="123" w:name="_Toc196289820"/>
      <w:bookmarkStart w:id="124" w:name="_Toc196290030"/>
      <w:bookmarkStart w:id="125" w:name="_Toc196290219"/>
      <w:r>
        <w:t>Входные и выходные данные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0C5D77D4" w14:textId="52C11E50" w:rsidR="005F2D5A" w:rsidRDefault="005F2D5A" w:rsidP="005F2D5A">
      <w:pPr>
        <w:pStyle w:val="2"/>
      </w:pPr>
      <w:bookmarkStart w:id="126" w:name="_Toc196203069"/>
      <w:bookmarkStart w:id="127" w:name="_Toc196203089"/>
      <w:bookmarkStart w:id="128" w:name="_Toc196203370"/>
      <w:bookmarkStart w:id="129" w:name="_Toc196203438"/>
      <w:bookmarkStart w:id="130" w:name="_Toc196203464"/>
      <w:bookmarkStart w:id="131" w:name="_Toc196203859"/>
      <w:bookmarkStart w:id="132" w:name="_Toc196289821"/>
      <w:bookmarkStart w:id="133" w:name="_Toc196290031"/>
      <w:bookmarkStart w:id="134" w:name="_Toc196290220"/>
      <w:r>
        <w:t>Функциональное тестирование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55B4BFE6" w14:textId="15A8BEE7" w:rsidR="005F2D5A" w:rsidRPr="005F2D5A" w:rsidRDefault="005F2D5A" w:rsidP="005F2D5A">
      <w:pPr>
        <w:pStyle w:val="2"/>
      </w:pPr>
      <w:bookmarkStart w:id="135" w:name="_Toc196203070"/>
      <w:bookmarkStart w:id="136" w:name="_Toc196203090"/>
      <w:bookmarkStart w:id="137" w:name="_Toc196203371"/>
      <w:bookmarkStart w:id="138" w:name="_Toc196203439"/>
      <w:bookmarkStart w:id="139" w:name="_Toc196203465"/>
      <w:bookmarkStart w:id="140" w:name="_Toc196203860"/>
      <w:bookmarkStart w:id="141" w:name="_Toc196289822"/>
      <w:bookmarkStart w:id="142" w:name="_Toc196290032"/>
      <w:bookmarkStart w:id="143" w:name="_Toc196290221"/>
      <w:r>
        <w:t>Описание справочной системы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2DEDAE73" w14:textId="05B05BBE" w:rsidR="000819C1" w:rsidRDefault="000819C1" w:rsidP="000819C1">
      <w:pPr>
        <w:pStyle w:val="1"/>
      </w:pPr>
      <w:bookmarkStart w:id="144" w:name="_Toc196203071"/>
      <w:bookmarkStart w:id="145" w:name="_Toc196203091"/>
      <w:bookmarkStart w:id="146" w:name="_Toc196203372"/>
      <w:bookmarkStart w:id="147" w:name="_Toc196203440"/>
      <w:bookmarkStart w:id="148" w:name="_Toc196203466"/>
      <w:bookmarkStart w:id="149" w:name="_Toc196203861"/>
      <w:bookmarkStart w:id="150" w:name="_Toc196289823"/>
      <w:bookmarkStart w:id="151" w:name="_Toc196290033"/>
      <w:bookmarkStart w:id="152" w:name="_Toc196290222"/>
      <w:r>
        <w:lastRenderedPageBreak/>
        <w:t>Применение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59BC47DC" w14:textId="53317E30" w:rsidR="005F2D5A" w:rsidRDefault="005F2D5A" w:rsidP="005F2D5A">
      <w:pPr>
        <w:pStyle w:val="2"/>
      </w:pPr>
      <w:bookmarkStart w:id="153" w:name="_Toc196203072"/>
      <w:bookmarkStart w:id="154" w:name="_Toc196203092"/>
      <w:bookmarkStart w:id="155" w:name="_Toc196203373"/>
      <w:bookmarkStart w:id="156" w:name="_Toc196203441"/>
      <w:bookmarkStart w:id="157" w:name="_Toc196203467"/>
      <w:bookmarkStart w:id="158" w:name="_Toc196203862"/>
      <w:bookmarkStart w:id="159" w:name="_Toc196289824"/>
      <w:bookmarkStart w:id="160" w:name="_Toc196290034"/>
      <w:bookmarkStart w:id="161" w:name="_Toc196290223"/>
      <w:r>
        <w:t>Назначение программного средства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2CC2D553" w14:textId="75BD50BF" w:rsidR="005F2D5A" w:rsidRPr="005F2D5A" w:rsidRDefault="005F2D5A" w:rsidP="005F2D5A">
      <w:pPr>
        <w:pStyle w:val="2"/>
      </w:pPr>
      <w:bookmarkStart w:id="162" w:name="_Toc196203073"/>
      <w:bookmarkStart w:id="163" w:name="_Toc196203093"/>
      <w:bookmarkStart w:id="164" w:name="_Toc196203374"/>
      <w:bookmarkStart w:id="165" w:name="_Toc196203442"/>
      <w:bookmarkStart w:id="166" w:name="_Toc196203468"/>
      <w:bookmarkStart w:id="167" w:name="_Toc196203863"/>
      <w:bookmarkStart w:id="168" w:name="_Toc196289825"/>
      <w:bookmarkStart w:id="169" w:name="_Toc196290035"/>
      <w:bookmarkStart w:id="170" w:name="_Toc196290224"/>
      <w:r>
        <w:t>Условия применения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288BEF3D" w14:textId="0BB1D09F" w:rsidR="000819C1" w:rsidRDefault="000819C1" w:rsidP="00C003C0">
      <w:pPr>
        <w:pStyle w:val="1"/>
        <w:numPr>
          <w:ilvl w:val="0"/>
          <w:numId w:val="0"/>
        </w:numPr>
        <w:spacing w:after="560"/>
        <w:ind w:left="709"/>
      </w:pPr>
      <w:bookmarkStart w:id="171" w:name="_Toc196203074"/>
      <w:bookmarkStart w:id="172" w:name="_Toc196203094"/>
      <w:bookmarkStart w:id="173" w:name="_Toc196203375"/>
      <w:bookmarkStart w:id="174" w:name="_Toc196203443"/>
      <w:bookmarkStart w:id="175" w:name="_Toc196203469"/>
      <w:bookmarkStart w:id="176" w:name="_Toc196203864"/>
      <w:bookmarkStart w:id="177" w:name="_Toc196289826"/>
      <w:bookmarkStart w:id="178" w:name="_Toc196290036"/>
      <w:bookmarkStart w:id="179" w:name="_Toc196290225"/>
      <w:r>
        <w:lastRenderedPageBreak/>
        <w:t>Заключение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3F9D09AD" w14:textId="77777777" w:rsidR="00C003C0" w:rsidRPr="00C003C0" w:rsidRDefault="00C003C0" w:rsidP="00C003C0"/>
    <w:p w14:paraId="0C9E5E7F" w14:textId="77777777" w:rsidR="007A6B10" w:rsidRDefault="007A6B10" w:rsidP="00C003C0">
      <w:pPr>
        <w:sectPr w:rsidR="007A6B10" w:rsidSect="00812FC3">
          <w:footerReference w:type="defaul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5F5EEB" w14:textId="586760CA" w:rsidR="00C003C0" w:rsidRPr="00C003C0" w:rsidRDefault="00F34285" w:rsidP="007A6B10">
      <w:pPr>
        <w:spacing w:before="840"/>
        <w:ind w:firstLine="0"/>
      </w:pPr>
      <w:r>
        <w:rPr>
          <w:noProof/>
        </w:rPr>
        <w:lastRenderedPageBreak/>
        <w:drawing>
          <wp:inline distT="0" distB="0" distL="0" distR="0" wp14:anchorId="10F8FD80" wp14:editId="6ED9399D">
            <wp:extent cx="5940425" cy="4922520"/>
            <wp:effectExtent l="0" t="0" r="3175" b="0"/>
            <wp:docPr id="745397646" name="Рисунок 74539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439" cy="49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B10" w:rsidRPr="009A7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FF6B6" wp14:editId="76A25A51">
                <wp:simplePos x="0" y="0"/>
                <wp:positionH relativeFrom="column">
                  <wp:posOffset>-306886</wp:posOffset>
                </wp:positionH>
                <wp:positionV relativeFrom="paragraph">
                  <wp:posOffset>-433070</wp:posOffset>
                </wp:positionV>
                <wp:extent cx="2420257" cy="372169"/>
                <wp:effectExtent l="0" t="0" r="0" b="889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20257" cy="372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E6DD4" w14:textId="1B15B7A2" w:rsidR="007A6B10" w:rsidRPr="00382472" w:rsidRDefault="007A6B10" w:rsidP="007A6B10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</w:t>
                            </w:r>
                            <w:r w:rsidR="00E107FC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.401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7E8824AB" w14:textId="77777777" w:rsidR="007A6B10" w:rsidRPr="00AC018C" w:rsidRDefault="007A6B10" w:rsidP="007A6B10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F6B6" id="_x0000_t202" coordsize="21600,21600" o:spt="202" path="m,l,21600r21600,l21600,xe">
                <v:stroke joinstyle="miter"/>
                <v:path gradientshapeok="t" o:connecttype="rect"/>
              </v:shapetype>
              <v:shape id="Надпись 136" o:spid="_x0000_s1079" type="#_x0000_t202" style="position:absolute;left:0;text-align:left;margin-left:-24.15pt;margin-top:-34.1pt;width:190.55pt;height:29.3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" fillcolor="white [3201]" stroked="f" strokeweight=".5pt">
                <v:textbox>
                  <w:txbxContent>
                    <w:p w14:paraId="22BE6DD4" w14:textId="1B15B7A2" w:rsidR="007A6B10" w:rsidRPr="00382472" w:rsidRDefault="007A6B10" w:rsidP="007A6B10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</w:t>
                      </w:r>
                      <w:r w:rsidR="00E107FC">
                        <w:rPr>
                          <w:rFonts w:cs="Times New Roman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.401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7E8824AB" w14:textId="77777777" w:rsidR="007A6B10" w:rsidRPr="00AC018C" w:rsidRDefault="007A6B10" w:rsidP="007A6B10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6B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15795" wp14:editId="5269AD05">
                <wp:simplePos x="0" y="0"/>
                <wp:positionH relativeFrom="margin">
                  <wp:posOffset>2245360</wp:posOffset>
                </wp:positionH>
                <wp:positionV relativeFrom="paragraph">
                  <wp:posOffset>9269730</wp:posOffset>
                </wp:positionV>
                <wp:extent cx="2037080" cy="331470"/>
                <wp:effectExtent l="0" t="0" r="1270" b="0"/>
                <wp:wrapNone/>
                <wp:docPr id="111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BD063" w14:textId="0E147D51" w:rsidR="007A6B10" w:rsidRPr="00856BCB" w:rsidRDefault="007A6B10" w:rsidP="007A6B10">
                            <w:pPr>
                              <w:pStyle w:val="af5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5795" id="Rectangle 135" o:spid="_x0000_s1080" style="position:absolute;left:0;text-align:left;margin-left:176.8pt;margin-top:729.9pt;width:160.4pt;height:26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" filled="f" stroked="f">
                <v:textbox inset="1pt,1pt,1pt,1pt">
                  <w:txbxContent>
                    <w:p w14:paraId="4FCBD063" w14:textId="0E147D51" w:rsidR="007A6B10" w:rsidRPr="00856BCB" w:rsidRDefault="007A6B10" w:rsidP="007A6B10">
                      <w:pPr>
                        <w:pStyle w:val="af5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6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AC6CD" wp14:editId="72148AEC">
                <wp:simplePos x="0" y="0"/>
                <wp:positionH relativeFrom="column">
                  <wp:posOffset>5701665</wp:posOffset>
                </wp:positionH>
                <wp:positionV relativeFrom="paragraph">
                  <wp:posOffset>9291418</wp:posOffset>
                </wp:positionV>
                <wp:extent cx="427892" cy="328246"/>
                <wp:effectExtent l="0" t="0" r="10795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8FDC3" id="Прямоугольник 6" o:spid="_x0000_s1026" style="position:absolute;margin-left:448.95pt;margin-top:731.6pt;width:33.7pt;height:2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" fillcolor="white [3201]" strokecolor="white [3212]" strokeweight="1pt"/>
            </w:pict>
          </mc:Fallback>
        </mc:AlternateContent>
      </w:r>
      <w:r w:rsidR="00C003C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1211B33" wp14:editId="4A47CB06">
                <wp:simplePos x="0" y="0"/>
                <wp:positionH relativeFrom="page">
                  <wp:posOffset>174171</wp:posOffset>
                </wp:positionH>
                <wp:positionV relativeFrom="paragraph">
                  <wp:posOffset>-480604</wp:posOffset>
                </wp:positionV>
                <wp:extent cx="7181850" cy="10189210"/>
                <wp:effectExtent l="0" t="0" r="38100" b="21590"/>
                <wp:wrapNone/>
                <wp:docPr id="745398696" name="Группа 745398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74539869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745398698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74539869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745398700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745398701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74539870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398704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745398705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8706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45398707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4539870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AF91A6" w14:textId="77777777" w:rsidR="00C003C0" w:rsidRPr="007B0056" w:rsidRDefault="00C003C0" w:rsidP="00C003C0">
                                      <w:pPr>
                                        <w:pStyle w:val="af5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539870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1A47CD" w14:textId="77777777" w:rsidR="00C003C0" w:rsidRPr="00382472" w:rsidRDefault="00C003C0" w:rsidP="00C003C0">
                                      <w:pPr>
                                        <w:pStyle w:val="af5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5398710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5398711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53987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E47DDF" w14:textId="77777777" w:rsidR="00C003C0" w:rsidRDefault="00C003C0" w:rsidP="00C003C0">
                                          <w:pPr>
                                            <w:pStyle w:val="af5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539871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2E936B7" w14:textId="77777777" w:rsidR="00C003C0" w:rsidRDefault="00C003C0" w:rsidP="00C003C0">
                                          <w:pPr>
                                            <w:pStyle w:val="af5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398714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398715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6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8718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5398719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45398720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74539872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4AA5D5C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5579D97" w14:textId="7C50604B" w:rsidR="00C003C0" w:rsidRPr="00D54B0A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E107FC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Внук 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="00E107FC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В</w:t>
                                              </w: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3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74539872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D9823D1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C48730" w14:textId="27166EB5" w:rsidR="00C003C0" w:rsidRPr="000C4454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7A6B10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6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4539872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8B6912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2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138CF4" w14:textId="77777777" w:rsidR="00C003C0" w:rsidRDefault="00C003C0" w:rsidP="00C003C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29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B894296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1F3675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2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873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ED313D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873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CA3B2B4" w14:textId="77777777" w:rsidR="00C003C0" w:rsidRDefault="00C003C0" w:rsidP="00C003C0">
                                              <w:pPr>
                                                <w:pStyle w:val="af5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8735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4539873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76733F" w14:textId="6A5B72F2" w:rsidR="00C003C0" w:rsidRPr="00C83E7E" w:rsidRDefault="00C83E7E" w:rsidP="00C003C0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i/>
                                                  <w:iCs/>
                                                  <w:sz w:val="20"/>
                                                </w:rPr>
                                              </w:pPr>
                                              <w:r w:rsidRPr="00C83E7E">
                                                <w:rPr>
                                                  <w:rFonts w:eastAsia="Times New Roman" w:cs="Times New Roman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</w:rPr>
      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5398737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4539873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45398739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74539874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4D7374" w14:textId="77777777" w:rsidR="00C003C0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06182FB" w14:textId="77777777" w:rsidR="00C003C0" w:rsidRPr="00FB2A02" w:rsidRDefault="00C003C0" w:rsidP="00C003C0">
                                                  <w:pPr>
                                                    <w:pStyle w:val="af5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FCA308C" w14:textId="77777777" w:rsidR="00C003C0" w:rsidRDefault="00C003C0" w:rsidP="00C003C0">
                                                  <w:pPr>
                                                    <w:pStyle w:val="af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874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44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74539874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6C03CB5" w14:textId="77777777" w:rsidR="00C003C0" w:rsidRDefault="00C003C0" w:rsidP="00C003C0">
                                                    <w:pPr>
                                                      <w:pStyle w:val="af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539874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6AEB4D0" w14:textId="77777777" w:rsidR="00C003C0" w:rsidRDefault="00C003C0" w:rsidP="00C003C0">
                                                    <w:pPr>
                                                      <w:pStyle w:val="af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45398747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4539874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539874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8750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4539875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5398753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4539875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5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876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745398762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4539876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4539876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45398765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4539876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5E7E89F" w14:textId="77777777" w:rsidR="00C003C0" w:rsidRDefault="00C003C0" w:rsidP="00C003C0">
                                                      <w:pPr>
                                                        <w:pStyle w:val="af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89C1C78" w14:textId="77777777" w:rsidR="00C003C0" w:rsidRDefault="00C003C0" w:rsidP="00C003C0">
                                                      <w:pPr>
                                                        <w:pStyle w:val="af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6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6BE6557" w14:textId="77777777" w:rsidR="00C003C0" w:rsidRDefault="00C003C0" w:rsidP="00C003C0">
                                                      <w:pPr>
                                                        <w:pStyle w:val="af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69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745398770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31D4162" w14:textId="7DA66E49" w:rsidR="00C003C0" w:rsidRPr="00AC018C" w:rsidRDefault="00C003C0" w:rsidP="00C003C0">
                                                      <w:pPr>
                                                        <w:pStyle w:val="af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Лист </w:t>
                                                      </w:r>
                                                      <w:r w:rsidR="007A6B10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5398771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9C4B108" w14:textId="0BC78F75" w:rsidR="00C003C0" w:rsidRDefault="00C003C0" w:rsidP="00C003C0">
                                                      <w:pPr>
                                                        <w:pStyle w:val="af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Листов </w:t>
                                                      </w:r>
                                                      <w:r w:rsidR="007A6B10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45398772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745398773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745398774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A779478" w14:textId="77777777" w:rsidR="00C003C0" w:rsidRDefault="00C003C0" w:rsidP="00C003C0">
                                                        <w:pPr>
                                                          <w:pStyle w:val="af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5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A5FEC15" w14:textId="77777777" w:rsidR="00C003C0" w:rsidRDefault="00C003C0" w:rsidP="00C003C0">
                                                        <w:pPr>
                                                          <w:pStyle w:val="af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6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C968246" w14:textId="77777777" w:rsidR="00C003C0" w:rsidRDefault="00C003C0" w:rsidP="00C003C0">
                                                        <w:pPr>
                                                          <w:pStyle w:val="af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7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4299DB4" w14:textId="77777777" w:rsidR="00C003C0" w:rsidRDefault="00C003C0" w:rsidP="00C003C0">
                                                        <w:pPr>
                                                          <w:pStyle w:val="af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5398778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DC02B4A" w14:textId="77777777" w:rsidR="00C003C0" w:rsidRDefault="00C003C0" w:rsidP="00C003C0">
                                                        <w:pPr>
                                                          <w:pStyle w:val="af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45398779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45398780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745398781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745398782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74539878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745398784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745398785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6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7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8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89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1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45398792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45398793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45398794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745398795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6D85BF2" w14:textId="2B74FA33" w:rsidR="00C003C0" w:rsidRPr="00382472" w:rsidRDefault="00C003C0" w:rsidP="00C003C0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 w:rsidR="00E107FC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254C1800" w14:textId="77777777" w:rsidR="00C003C0" w:rsidRPr="007D0E2B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11B33" id="Группа 745398696" o:spid="_x0000_s1081" style="position:absolute;left:0;text-align:left;margin-left:13.7pt;margin-top:-37.85pt;width:565.5pt;height:802.3pt;z-index:-251648000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">
                <v:line id="Line 96" o:spid="_x0000_s108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yo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" strokeweight="2pt"/>
                <v:group id="Group 97" o:spid="_x0000_s108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">
                  <v:line id="Line 98" o:spid="_x0000_s1084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" strokeweight="2pt"/>
                  <v:group id="Group 99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">
                    <v:group id="Group 100" o:spid="_x0000_s108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">
                      <v:line id="Line 101" o:spid="_x0000_s108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" strokeweight="1pt"/>
                      <v:line id="Line 102" o:spid="_x0000_s108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" strokeweight="1pt"/>
                    </v:group>
                    <v:group id="Group 103" o:spid="_x0000_s108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6D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">
                      <v:line id="Line 104" o:spid="_x0000_s109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" strokeweight="1pt"/>
                      <v:line id="Line 105" o:spid="_x0000_s109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" strokeweight="1pt"/>
                      <v:group id="Group 106" o:spid="_x0000_s109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">
                        <v:rect id="Rectangle 107" o:spid="_x0000_s1093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" filled="f" stroked="f">
                          <v:textbox inset="1pt,1pt,1pt,1pt">
                            <w:txbxContent>
                              <w:p w14:paraId="7CAF91A6" w14:textId="77777777" w:rsidR="00C003C0" w:rsidRPr="007B0056" w:rsidRDefault="00C003C0" w:rsidP="00C003C0">
                                <w:pPr>
                                  <w:pStyle w:val="af5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9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" filled="f" stroked="f">
                          <v:textbox>
                            <w:txbxContent>
                              <w:p w14:paraId="471A47CD" w14:textId="77777777" w:rsidR="00C003C0" w:rsidRPr="00382472" w:rsidRDefault="00C003C0" w:rsidP="00C003C0">
                                <w:pPr>
                                  <w:pStyle w:val="af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">
                          <v:group id="Group 110" o:spid="_x0000_s109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">
                            <v:rect id="Rectangle 111" o:spid="_x0000_s109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AE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0gX8Xop3QG9/AAAA//8DAFBLAQItABQABgAIAAAAIQDb4fbL7gAAAIUBAAATAAAA&#10;AAAAAAAAAAAAAAAAAABbQ29udGVudF9UeXBlc10ueG1sUEsBAi0AFAAGAAgAAAAhAFr0LFu/AAAA&#10;FQEAAAsAAAAAAAAAAAAAAAAAHwEAAF9yZWxzLy5yZWxzUEsBAi0AFAAGAAgAAAAhAH1xcAT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26E47DDF" w14:textId="77777777" w:rsidR="00C003C0" w:rsidRDefault="00C003C0" w:rsidP="00C003C0">
                                    <w:pPr>
                                      <w:pStyle w:val="af5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Wf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0gX8Xop3QG9/AAAA//8DAFBLAQItABQABgAIAAAAIQDb4fbL7gAAAIUBAAATAAAA&#10;AAAAAAAAAAAAAAAAAABbQ29udGVudF9UeXBlc10ueG1sUEsBAi0AFAAGAAgAAAAhAFr0LFu/AAAA&#10;FQEAAAsAAAAAAAAAAAAAAAAAHwEAAF9yZWxzLy5yZWxzUEsBAi0AFAAGAAgAAAAhABI91Z/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52E936B7" w14:textId="77777777" w:rsidR="00C003C0" w:rsidRDefault="00C003C0" w:rsidP="00C003C0">
                                    <w:pPr>
                                      <w:pStyle w:val="af5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9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he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">
                            <v:line id="Line 114" o:spid="_x0000_s110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" strokeweight="1pt"/>
                            <v:line id="Line 115" o:spid="_x0000_s110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" strokeweight="1pt"/>
                            <v:line id="Line 116" o:spid="_x0000_s110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" strokeweight="1pt"/>
                            <v:line id="Line 117" o:spid="_x0000_s110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" strokeweight="1pt"/>
                            <v:group id="Group 118" o:spid="_x0000_s110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">
                              <v:group id="Group 119" o:spid="_x0000_s1105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">
                                <v:rect id="Rectangle 120" o:spid="_x0000_s11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4AA5D5C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07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5579D97" w14:textId="7C50604B" w:rsidR="00C003C0" w:rsidRPr="00D54B0A" w:rsidRDefault="00C003C0" w:rsidP="00C003C0">
                                        <w:pPr>
                                          <w:pStyle w:val="af5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E107FC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Внук 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 w:rsidR="00E107FC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08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qX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">
                                <v:rect id="Rectangle 123" o:spid="_x0000_s110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dW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pzO4XYp3QK9/AQAA//8DAFBLAQItABQABgAIAAAAIQDb4fbL7gAAAIUBAAATAAAA&#10;AAAAAAAAAAAAAAAAAABbQ29udGVudF9UeXBlc10ueG1sUEsBAi0AFAAGAAgAAAAhAFr0LFu/AAAA&#10;FQEAAAsAAAAAAAAAAAAAAAAAHwEAAF9yZWxzLy5yZWxzUEsBAi0AFAAGAAgAAAAhAFO4h1b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D9823D1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0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9C48730" w14:textId="27166EB5" w:rsidR="00C003C0" w:rsidRPr="000C4454" w:rsidRDefault="00C003C0" w:rsidP="00C003C0">
                                        <w:pPr>
                                          <w:pStyle w:val="af5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7A6B10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kP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">
                                <v:rect id="Rectangle 126" o:spid="_x0000_s111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08B6912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4F138CF4" w14:textId="77777777" w:rsidR="00C003C0" w:rsidRDefault="00C003C0" w:rsidP="00C003C0"/>
                                    </w:txbxContent>
                                  </v:textbox>
                                </v:rect>
                              </v:group>
                              <v:group id="Group 128" o:spid="_x0000_s111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">
                                <v:rect id="Rectangle 129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B894296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91F3675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1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">
                                <v:rect id="Rectangle 132" o:spid="_x0000_s11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1ED313D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5CA3B2B4" w14:textId="77777777" w:rsidR="00C003C0" w:rsidRDefault="00C003C0" w:rsidP="00C003C0">
                                        <w:pPr>
                                          <w:pStyle w:val="af5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Gl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">
                                <v:rect id="_x0000_s1121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" filled="f" stroked="f">
                                  <v:textbox inset="1pt,1pt,1pt,1pt">
                                    <w:txbxContent>
                                      <w:p w14:paraId="2D76733F" w14:textId="6A5B72F2" w:rsidR="00C003C0" w:rsidRPr="00C83E7E" w:rsidRDefault="00C83E7E" w:rsidP="00C003C0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i/>
                                            <w:iCs/>
                                            <w:sz w:val="20"/>
                                          </w:rPr>
                                        </w:pPr>
                                        <w:r w:rsidRPr="00C83E7E">
                                          <w:rPr>
                                            <w:rFonts w:eastAsia="Times New Roman" w:cs="Times New Roman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РАЗРАБОТКА ЭЛЕКТРОННОГО ОРГАНАЙЗЕРА ДЛЯ ПРЕДСЕДАТЕЛЯ ЦИКЛОВОЙ КОМИССИИ ЧУО "КОЛЛЕДЖ БИЗНЕСА И ПРАВА"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2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pJ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">
                                  <v:line id="Line 137" o:spid="_x0000_s1123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" strokeweight="2pt"/>
                                  <v:group id="Group 138" o:spid="_x0000_s1124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">
                                    <v:rect id="Rectangle 139" o:spid="_x0000_s1125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" filled="f" stroked="f">
                                      <v:textbox inset="1pt,1pt,1pt,1pt">
                                        <w:txbxContent>
                                          <w:p w14:paraId="314D7374" w14:textId="77777777" w:rsidR="00C003C0" w:rsidRDefault="00C003C0" w:rsidP="00C003C0">
                                            <w:pPr>
                                              <w:pStyle w:val="af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26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206182FB" w14:textId="77777777" w:rsidR="00C003C0" w:rsidRPr="00FB2A02" w:rsidRDefault="00C003C0" w:rsidP="00C003C0">
                                            <w:pPr>
                                              <w:pStyle w:val="af5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27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FCA308C" w14:textId="77777777" w:rsidR="00C003C0" w:rsidRDefault="00C003C0" w:rsidP="00C003C0">
                                            <w:pPr>
                                              <w:pStyle w:val="af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2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" strokeweight="2pt"/>
                                    <v:group id="Group 143" o:spid="_x0000_s1129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">
                                      <v:rect id="Rectangle 144" o:spid="_x0000_s1130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" filled="f" stroked="f">
                                        <v:textbox inset="1pt,1pt,1pt,1pt">
                                          <w:txbxContent>
                                            <w:p w14:paraId="46C03CB5" w14:textId="77777777" w:rsidR="00C003C0" w:rsidRDefault="00C003C0" w:rsidP="00C003C0">
                                              <w:pPr>
                                                <w:pStyle w:val="af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1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26AEB4D0" w14:textId="77777777" w:rsidR="00C003C0" w:rsidRDefault="00C003C0" w:rsidP="00C003C0">
                                              <w:pPr>
                                                <w:pStyle w:val="af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">
                                    <v:line id="Line 147" o:spid="_x0000_s1133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" strokeweight="1pt"/>
                                    <v:line id="Line 148" o:spid="_x0000_s1134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" strokeweight="2pt"/>
                                    <v:group id="Group 149" o:spid="_x0000_s1135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">
                                      <v:line id="Line 150" o:spid="_x0000_s1136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" strokeweight="2pt"/>
                                      <v:line id="Line 151" o:spid="_x0000_s1137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" strokeweight="2pt"/>
                                    </v:group>
                                    <v:group id="Group 152" o:spid="_x0000_s11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">
                                      <v:line id="Line 153" o:spid="_x0000_s1139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" strokeweight="2pt"/>
                                      <v:line id="Line 154" o:spid="_x0000_s1140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" strokeweight="2pt"/>
                                      <v:line id="Line 155" o:spid="_x0000_s1141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" strokeweight="2pt"/>
                                      <v:line id="Line 156" o:spid="_x0000_s1142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" strokeweight="2pt"/>
                                      <v:line id="Line 157" o:spid="_x0000_s1143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" strokeweight="1pt"/>
                                      <v:line id="Line 158" o:spid="_x0000_s1144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" strokeweight="2pt"/>
                                      <v:line id="Line 159" o:spid="_x0000_s1145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8GY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" strokeweight="2pt"/>
                                      <v:line id="Line 160" o:spid="_x0000_s1146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" strokeweight="2pt"/>
                                      <v:group id="Group 161" o:spid="_x0000_s1147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">
                                        <v:line id="Line 162" o:spid="_x0000_s1148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" strokeweight="2pt"/>
                                        <v:line id="Line 163" o:spid="_x0000_s1149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" strokeweight="2pt"/>
                                      </v:group>
                                      <v:group id="Group 164" o:spid="_x0000_s1150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">
                                        <v:rect id="Rectangle 165" o:spid="_x0000_s1151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V6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qbweyneAb3+AQAA//8DAFBLAQItABQABgAIAAAAIQDb4fbL7gAAAIUBAAATAAAA&#10;AAAAAAAAAAAAAAAAAABbQ29udGVudF9UeXBlc10ueG1sUEsBAi0AFAAGAAgAAAAhAFr0LFu/AAAA&#10;FQEAAAsAAAAAAAAAAAAAAAAAHwEAAF9yZWxzLy5yZWxzUEsBAi0AFAAGAAgAAAAhAFpMBXr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25E7E89F" w14:textId="77777777" w:rsidR="00C003C0" w:rsidRDefault="00C003C0" w:rsidP="00C003C0">
                                                <w:pPr>
                                                  <w:pStyle w:val="af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2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89C1C78" w14:textId="77777777" w:rsidR="00C003C0" w:rsidRDefault="00C003C0" w:rsidP="00C003C0">
                                                <w:pPr>
                                                  <w:pStyle w:val="af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53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66BE6557" w14:textId="77777777" w:rsidR="00C003C0" w:rsidRDefault="00C003C0" w:rsidP="00C003C0">
                                                <w:pPr>
                                                  <w:pStyle w:val="af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54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S9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">
                                        <v:rect id="Rectangle 169" o:spid="_x0000_s1155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631D4162" w14:textId="7DA66E49" w:rsidR="00C003C0" w:rsidRPr="00AC018C" w:rsidRDefault="00C003C0" w:rsidP="00C003C0">
                                                <w:pPr>
                                                  <w:pStyle w:val="af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Лист </w:t>
                                                </w:r>
                                                <w:r w:rsidR="007A6B10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56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9C4B108" w14:textId="0BC78F75" w:rsidR="00C003C0" w:rsidRDefault="00C003C0" w:rsidP="00C003C0">
                                                <w:pPr>
                                                  <w:pStyle w:val="af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Листов </w:t>
                                                </w:r>
                                                <w:r w:rsidR="007A6B10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5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">
                                        <v:group id="Group 172" o:spid="_x0000_s1158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">
                                          <v:shape id="Text Box 173" o:spid="_x0000_s1159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A779478" w14:textId="77777777" w:rsidR="00C003C0" w:rsidRDefault="00C003C0" w:rsidP="00C003C0">
                                                  <w:pPr>
                                                    <w:pStyle w:val="af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0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A5FEC15" w14:textId="77777777" w:rsidR="00C003C0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1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C968246" w14:textId="77777777" w:rsidR="00C003C0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2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04299DB4" w14:textId="77777777" w:rsidR="00C003C0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63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7DC02B4A" w14:textId="77777777" w:rsidR="00C003C0" w:rsidRDefault="00C003C0" w:rsidP="00C003C0">
                                                  <w:pPr>
                                                    <w:pStyle w:val="af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6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">
                                          <v:line id="Line 179" o:spid="_x0000_s1165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" strokeweight="2pt"/>
                                          <v:group id="Group 180" o:spid="_x0000_s116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">
                                            <v:group id="Group 181" o:spid="_x0000_s11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">
                                              <v:rect id="Rectangle 182" o:spid="_x0000_s1168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" filled="f" strokeweight="2pt"/>
                                              <v:group id="Group 183" o:spid="_x0000_s1169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">
                                                <v:line id="Line 184" o:spid="_x0000_s1170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" strokeweight="2pt"/>
                                                <v:line id="Line 185" o:spid="_x0000_s1171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" strokeweight="2pt"/>
                                                <v:line id="Line 186" o:spid="_x0000_s1172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" strokeweight="2pt"/>
                                                <v:line id="Line 187" o:spid="_x0000_s1173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" strokeweight="2pt"/>
                                                <v:line id="Line 188" o:spid="_x0000_s1174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" strokeweight="2pt"/>
                                                <v:line id="Line 189" o:spid="_x0000_s1175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" strokeweight="2pt"/>
                                                <v:line id="Line 190" o:spid="_x0000_s1176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" strokeweight="2pt"/>
                                                <v:line id="Line 191" o:spid="_x0000_s1177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" strokeweight="2pt"/>
                                              </v:group>
                                            </v:group>
                                            <v:line id="Line 192" o:spid="_x0000_s1178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" strokeweight="2pt"/>
                                            <v:line id="Line 193" o:spid="_x0000_s1179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0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" filled="f" stroked="f">
                                      <v:textbox>
                                        <w:txbxContent>
                                          <w:p w14:paraId="36D85BF2" w14:textId="2B74FA33" w:rsidR="00C003C0" w:rsidRPr="00382472" w:rsidRDefault="00C003C0" w:rsidP="00C003C0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 w:rsidR="00E107FC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254C1800" w14:textId="77777777" w:rsidR="00C003C0" w:rsidRPr="007D0E2B" w:rsidRDefault="00C003C0" w:rsidP="00C003C0">
                                            <w:pPr>
                                              <w:pStyle w:val="af5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sectPr w:rsidR="00C003C0" w:rsidRPr="00C003C0" w:rsidSect="00812FC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D528" w14:textId="77777777" w:rsidR="003E6AE2" w:rsidRDefault="003E6AE2" w:rsidP="00856BCB">
      <w:r>
        <w:separator/>
      </w:r>
    </w:p>
  </w:endnote>
  <w:endnote w:type="continuationSeparator" w:id="0">
    <w:p w14:paraId="710C3C75" w14:textId="77777777" w:rsidR="003E6AE2" w:rsidRDefault="003E6AE2" w:rsidP="0085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12060"/>
      <w:docPartObj>
        <w:docPartGallery w:val="Page Numbers (Bottom of Page)"/>
        <w:docPartUnique/>
      </w:docPartObj>
    </w:sdtPr>
    <w:sdtEndPr/>
    <w:sdtContent>
      <w:p w14:paraId="4FD7BA6C" w14:textId="77777777" w:rsidR="00A6167B" w:rsidRDefault="00A6167B" w:rsidP="00BD5690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91667"/>
      <w:docPartObj>
        <w:docPartGallery w:val="Page Numbers (Bottom of Page)"/>
        <w:docPartUnique/>
      </w:docPartObj>
    </w:sdtPr>
    <w:sdtEndPr/>
    <w:sdtContent>
      <w:p w14:paraId="42608C9B" w14:textId="1A92EC1B" w:rsidR="000A4E69" w:rsidRPr="00804CE2" w:rsidRDefault="00812FC3" w:rsidP="00804CE2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79819"/>
      <w:docPartObj>
        <w:docPartGallery w:val="Page Numbers (Bottom of Page)"/>
        <w:docPartUnique/>
      </w:docPartObj>
    </w:sdtPr>
    <w:sdtEndPr/>
    <w:sdtContent>
      <w:p w14:paraId="0418300E" w14:textId="36E86D69" w:rsidR="000A4E69" w:rsidRDefault="00A6167B" w:rsidP="00E76A4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CA7A" w14:textId="77777777" w:rsidR="003E6AE2" w:rsidRDefault="003E6AE2" w:rsidP="00856BCB">
      <w:r>
        <w:separator/>
      </w:r>
    </w:p>
  </w:footnote>
  <w:footnote w:type="continuationSeparator" w:id="0">
    <w:p w14:paraId="68FAECA2" w14:textId="77777777" w:rsidR="003E6AE2" w:rsidRDefault="003E6AE2" w:rsidP="00856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BF8"/>
    <w:multiLevelType w:val="hybridMultilevel"/>
    <w:tmpl w:val="408CB4D2"/>
    <w:lvl w:ilvl="0" w:tplc="D78466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70D9D"/>
    <w:multiLevelType w:val="multilevel"/>
    <w:tmpl w:val="F13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23541"/>
    <w:multiLevelType w:val="multilevel"/>
    <w:tmpl w:val="D14613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B601A"/>
    <w:multiLevelType w:val="hybridMultilevel"/>
    <w:tmpl w:val="1B26F5E2"/>
    <w:lvl w:ilvl="0" w:tplc="D28E0B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2D24A1"/>
    <w:multiLevelType w:val="multilevel"/>
    <w:tmpl w:val="EAE0136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F686627"/>
    <w:multiLevelType w:val="hybridMultilevel"/>
    <w:tmpl w:val="6E72A82E"/>
    <w:lvl w:ilvl="0" w:tplc="4D924D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AF30ED"/>
    <w:multiLevelType w:val="multilevel"/>
    <w:tmpl w:val="4E2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CA04CC"/>
    <w:multiLevelType w:val="hybridMultilevel"/>
    <w:tmpl w:val="7A4E6E7A"/>
    <w:lvl w:ilvl="0" w:tplc="078284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E9137E"/>
    <w:multiLevelType w:val="multilevel"/>
    <w:tmpl w:val="DBE4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B51D81"/>
    <w:multiLevelType w:val="multilevel"/>
    <w:tmpl w:val="1E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390328"/>
    <w:multiLevelType w:val="multilevel"/>
    <w:tmpl w:val="329ACD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011140"/>
    <w:multiLevelType w:val="multilevel"/>
    <w:tmpl w:val="D1D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1F3BE5"/>
    <w:multiLevelType w:val="multilevel"/>
    <w:tmpl w:val="127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F81DAA"/>
    <w:multiLevelType w:val="multilevel"/>
    <w:tmpl w:val="66A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3E60D6"/>
    <w:multiLevelType w:val="multilevel"/>
    <w:tmpl w:val="072460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3"/>
  </w:num>
  <w:num w:numId="13">
    <w:abstractNumId w:val="1"/>
  </w:num>
  <w:num w:numId="14">
    <w:abstractNumId w:val="14"/>
  </w:num>
  <w:num w:numId="15">
    <w:abstractNumId w:val="8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86"/>
    <w:rsid w:val="00017716"/>
    <w:rsid w:val="00056E68"/>
    <w:rsid w:val="0005760B"/>
    <w:rsid w:val="00070807"/>
    <w:rsid w:val="000819C1"/>
    <w:rsid w:val="00095799"/>
    <w:rsid w:val="00095F62"/>
    <w:rsid w:val="000A276C"/>
    <w:rsid w:val="000A4E69"/>
    <w:rsid w:val="000B28A7"/>
    <w:rsid w:val="000B5579"/>
    <w:rsid w:val="000D7AC1"/>
    <w:rsid w:val="000E34A9"/>
    <w:rsid w:val="000F1771"/>
    <w:rsid w:val="000F6A5C"/>
    <w:rsid w:val="00100BE1"/>
    <w:rsid w:val="0014225B"/>
    <w:rsid w:val="00143B2D"/>
    <w:rsid w:val="001654DF"/>
    <w:rsid w:val="001759CC"/>
    <w:rsid w:val="0019748C"/>
    <w:rsid w:val="001A0BF6"/>
    <w:rsid w:val="001B163D"/>
    <w:rsid w:val="002027ED"/>
    <w:rsid w:val="00206A51"/>
    <w:rsid w:val="002124A9"/>
    <w:rsid w:val="00217B44"/>
    <w:rsid w:val="0023020A"/>
    <w:rsid w:val="0025493E"/>
    <w:rsid w:val="00256EC8"/>
    <w:rsid w:val="00272E99"/>
    <w:rsid w:val="002D06CE"/>
    <w:rsid w:val="002F416B"/>
    <w:rsid w:val="0031483F"/>
    <w:rsid w:val="003200C1"/>
    <w:rsid w:val="00322E89"/>
    <w:rsid w:val="00332584"/>
    <w:rsid w:val="00362214"/>
    <w:rsid w:val="00383298"/>
    <w:rsid w:val="0039221B"/>
    <w:rsid w:val="003944DB"/>
    <w:rsid w:val="00394A42"/>
    <w:rsid w:val="0039563E"/>
    <w:rsid w:val="00397B5B"/>
    <w:rsid w:val="003A5CFB"/>
    <w:rsid w:val="003C3388"/>
    <w:rsid w:val="003E6AE2"/>
    <w:rsid w:val="003F61C7"/>
    <w:rsid w:val="004024F1"/>
    <w:rsid w:val="004370DD"/>
    <w:rsid w:val="004465D7"/>
    <w:rsid w:val="004646B8"/>
    <w:rsid w:val="00467D48"/>
    <w:rsid w:val="00476271"/>
    <w:rsid w:val="0047724C"/>
    <w:rsid w:val="00485C70"/>
    <w:rsid w:val="004D7D6B"/>
    <w:rsid w:val="004E028E"/>
    <w:rsid w:val="00521758"/>
    <w:rsid w:val="00534D7E"/>
    <w:rsid w:val="0053632D"/>
    <w:rsid w:val="00571410"/>
    <w:rsid w:val="005715EC"/>
    <w:rsid w:val="0057759A"/>
    <w:rsid w:val="00584CEF"/>
    <w:rsid w:val="00590F94"/>
    <w:rsid w:val="005A074A"/>
    <w:rsid w:val="005B34D0"/>
    <w:rsid w:val="005B618E"/>
    <w:rsid w:val="005C65FA"/>
    <w:rsid w:val="005F1C0C"/>
    <w:rsid w:val="005F2D5A"/>
    <w:rsid w:val="005F3FBD"/>
    <w:rsid w:val="0060074C"/>
    <w:rsid w:val="006010F4"/>
    <w:rsid w:val="0061390F"/>
    <w:rsid w:val="00634680"/>
    <w:rsid w:val="006368EC"/>
    <w:rsid w:val="006551C7"/>
    <w:rsid w:val="0068128A"/>
    <w:rsid w:val="00683100"/>
    <w:rsid w:val="00685C70"/>
    <w:rsid w:val="00693894"/>
    <w:rsid w:val="006A1A5C"/>
    <w:rsid w:val="006A7EBE"/>
    <w:rsid w:val="006C0935"/>
    <w:rsid w:val="006D1B51"/>
    <w:rsid w:val="006E201D"/>
    <w:rsid w:val="00712C60"/>
    <w:rsid w:val="00722213"/>
    <w:rsid w:val="0072578B"/>
    <w:rsid w:val="00737586"/>
    <w:rsid w:val="007418ED"/>
    <w:rsid w:val="007527FD"/>
    <w:rsid w:val="00761AD7"/>
    <w:rsid w:val="00770A2A"/>
    <w:rsid w:val="00777D75"/>
    <w:rsid w:val="00780790"/>
    <w:rsid w:val="00782BAD"/>
    <w:rsid w:val="00783462"/>
    <w:rsid w:val="00784FA0"/>
    <w:rsid w:val="007A6B10"/>
    <w:rsid w:val="007B5372"/>
    <w:rsid w:val="007C19F3"/>
    <w:rsid w:val="007C3BD2"/>
    <w:rsid w:val="007C42EA"/>
    <w:rsid w:val="007D430A"/>
    <w:rsid w:val="007E7E0E"/>
    <w:rsid w:val="007F642D"/>
    <w:rsid w:val="00804CE2"/>
    <w:rsid w:val="00807EFC"/>
    <w:rsid w:val="00812FC3"/>
    <w:rsid w:val="00813170"/>
    <w:rsid w:val="00856BCB"/>
    <w:rsid w:val="008601F2"/>
    <w:rsid w:val="00863641"/>
    <w:rsid w:val="00885A28"/>
    <w:rsid w:val="00905727"/>
    <w:rsid w:val="00956686"/>
    <w:rsid w:val="009969E3"/>
    <w:rsid w:val="009C5C7C"/>
    <w:rsid w:val="009D768C"/>
    <w:rsid w:val="00A0068B"/>
    <w:rsid w:val="00A23BA0"/>
    <w:rsid w:val="00A36EAB"/>
    <w:rsid w:val="00A42910"/>
    <w:rsid w:val="00A60CD3"/>
    <w:rsid w:val="00A6167B"/>
    <w:rsid w:val="00A650F4"/>
    <w:rsid w:val="00A75F2D"/>
    <w:rsid w:val="00A77924"/>
    <w:rsid w:val="00AA264D"/>
    <w:rsid w:val="00AF2CD9"/>
    <w:rsid w:val="00AF7F3E"/>
    <w:rsid w:val="00B30621"/>
    <w:rsid w:val="00B3510E"/>
    <w:rsid w:val="00B50FDE"/>
    <w:rsid w:val="00B63D65"/>
    <w:rsid w:val="00B94824"/>
    <w:rsid w:val="00BE1012"/>
    <w:rsid w:val="00BF2FF5"/>
    <w:rsid w:val="00C003C0"/>
    <w:rsid w:val="00C13B92"/>
    <w:rsid w:val="00C1440B"/>
    <w:rsid w:val="00C31ED6"/>
    <w:rsid w:val="00C4430A"/>
    <w:rsid w:val="00C56404"/>
    <w:rsid w:val="00C83E7E"/>
    <w:rsid w:val="00CC347B"/>
    <w:rsid w:val="00D1156B"/>
    <w:rsid w:val="00D25CB5"/>
    <w:rsid w:val="00D31BC3"/>
    <w:rsid w:val="00D355A2"/>
    <w:rsid w:val="00D40AAB"/>
    <w:rsid w:val="00D45C8C"/>
    <w:rsid w:val="00D46E2D"/>
    <w:rsid w:val="00D55A9F"/>
    <w:rsid w:val="00D56406"/>
    <w:rsid w:val="00D65FF9"/>
    <w:rsid w:val="00DB2124"/>
    <w:rsid w:val="00E107FC"/>
    <w:rsid w:val="00E20637"/>
    <w:rsid w:val="00E5415B"/>
    <w:rsid w:val="00E56D62"/>
    <w:rsid w:val="00E76A43"/>
    <w:rsid w:val="00E92725"/>
    <w:rsid w:val="00EB342E"/>
    <w:rsid w:val="00ED5E61"/>
    <w:rsid w:val="00EE2536"/>
    <w:rsid w:val="00EE486F"/>
    <w:rsid w:val="00EF27D3"/>
    <w:rsid w:val="00F05746"/>
    <w:rsid w:val="00F05901"/>
    <w:rsid w:val="00F160EC"/>
    <w:rsid w:val="00F34285"/>
    <w:rsid w:val="00F43B04"/>
    <w:rsid w:val="00F47AEB"/>
    <w:rsid w:val="00F5352A"/>
    <w:rsid w:val="00F57631"/>
    <w:rsid w:val="00F60E60"/>
    <w:rsid w:val="00F67932"/>
    <w:rsid w:val="00F76866"/>
    <w:rsid w:val="00FA6646"/>
    <w:rsid w:val="00FD69A9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154D"/>
  <w15:chartTrackingRefBased/>
  <w15:docId w15:val="{264074D3-DFEB-4913-A247-1BB88EB3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8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7E0E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E0E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E0E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0EC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0EC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0EC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0EC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0EC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0EC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link w:val="a4"/>
    <w:qFormat/>
    <w:rsid w:val="00807EFC"/>
    <w:pPr>
      <w:spacing w:before="280"/>
      <w:ind w:firstLine="0"/>
    </w:pPr>
  </w:style>
  <w:style w:type="character" w:customStyle="1" w:styleId="a4">
    <w:name w:val="Заголовок таблицы Знак"/>
    <w:basedOn w:val="a0"/>
    <w:link w:val="a3"/>
    <w:rsid w:val="00807EFC"/>
    <w:rPr>
      <w:rFonts w:ascii="Times New Roman" w:hAnsi="Times New Roman"/>
      <w:sz w:val="28"/>
    </w:rPr>
  </w:style>
  <w:style w:type="paragraph" w:customStyle="1" w:styleId="a5">
    <w:name w:val="Код"/>
    <w:basedOn w:val="a"/>
    <w:link w:val="a6"/>
    <w:qFormat/>
    <w:rsid w:val="009D768C"/>
    <w:rPr>
      <w:sz w:val="24"/>
    </w:rPr>
  </w:style>
  <w:style w:type="character" w:customStyle="1" w:styleId="a6">
    <w:name w:val="Код Знак"/>
    <w:basedOn w:val="a0"/>
    <w:link w:val="a5"/>
    <w:rsid w:val="009D768C"/>
    <w:rPr>
      <w:rFonts w:ascii="Times New Roman" w:hAnsi="Times New Roman"/>
      <w:sz w:val="24"/>
    </w:rPr>
  </w:style>
  <w:style w:type="paragraph" w:customStyle="1" w:styleId="a7">
    <w:name w:val="Рисунок"/>
    <w:basedOn w:val="a"/>
    <w:link w:val="a8"/>
    <w:qFormat/>
    <w:rsid w:val="009D768C"/>
    <w:pPr>
      <w:spacing w:before="280" w:after="280"/>
      <w:ind w:firstLine="0"/>
      <w:jc w:val="center"/>
    </w:pPr>
  </w:style>
  <w:style w:type="character" w:customStyle="1" w:styleId="a8">
    <w:name w:val="Рисунок Знак"/>
    <w:basedOn w:val="a0"/>
    <w:link w:val="a7"/>
    <w:rsid w:val="009D768C"/>
    <w:rPr>
      <w:rFonts w:ascii="Times New Roman" w:hAnsi="Times New Roman"/>
      <w:sz w:val="28"/>
    </w:rPr>
  </w:style>
  <w:style w:type="paragraph" w:customStyle="1" w:styleId="a9">
    <w:name w:val="Текст таблицы"/>
    <w:basedOn w:val="a3"/>
    <w:link w:val="aa"/>
    <w:qFormat/>
    <w:rsid w:val="009D768C"/>
    <w:pPr>
      <w:spacing w:before="0"/>
      <w:ind w:firstLine="454"/>
    </w:pPr>
    <w:rPr>
      <w:sz w:val="24"/>
    </w:rPr>
  </w:style>
  <w:style w:type="character" w:customStyle="1" w:styleId="aa">
    <w:name w:val="Текст таблицы Знак"/>
    <w:basedOn w:val="a4"/>
    <w:link w:val="a9"/>
    <w:rsid w:val="009D768C"/>
    <w:rPr>
      <w:rFonts w:ascii="Times New Roman" w:hAnsi="Times New Roman"/>
      <w:sz w:val="24"/>
    </w:rPr>
  </w:style>
  <w:style w:type="paragraph" w:customStyle="1" w:styleId="ab">
    <w:name w:val="Шапка таблицы"/>
    <w:basedOn w:val="a9"/>
    <w:link w:val="ac"/>
    <w:qFormat/>
    <w:rsid w:val="009D768C"/>
    <w:pPr>
      <w:ind w:firstLine="0"/>
      <w:jc w:val="center"/>
    </w:pPr>
  </w:style>
  <w:style w:type="character" w:customStyle="1" w:styleId="ac">
    <w:name w:val="Шапка таблицы Знак"/>
    <w:basedOn w:val="aa"/>
    <w:link w:val="ab"/>
    <w:rsid w:val="009D768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E7E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7E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7E0E"/>
    <w:rPr>
      <w:rFonts w:ascii="Times New Roman" w:eastAsiaTheme="majorEastAsia" w:hAnsi="Times New Roman" w:cstheme="majorBidi"/>
      <w:b/>
      <w:sz w:val="28"/>
      <w:szCs w:val="24"/>
    </w:rPr>
  </w:style>
  <w:style w:type="paragraph" w:styleId="ad">
    <w:name w:val="List Paragraph"/>
    <w:basedOn w:val="a"/>
    <w:uiPriority w:val="34"/>
    <w:qFormat/>
    <w:rsid w:val="004772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160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60E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60E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60E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60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60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25CB5"/>
    <w:pPr>
      <w:tabs>
        <w:tab w:val="left" w:pos="4111"/>
        <w:tab w:val="righ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F160EC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F160EC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1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160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1">
    <w:name w:val="Таблица"/>
    <w:basedOn w:val="a"/>
    <w:link w:val="af2"/>
    <w:qFormat/>
    <w:rsid w:val="00E20637"/>
    <w:pPr>
      <w:spacing w:before="280"/>
      <w:ind w:firstLine="0"/>
      <w:jc w:val="left"/>
    </w:pPr>
  </w:style>
  <w:style w:type="character" w:customStyle="1" w:styleId="af2">
    <w:name w:val="Таблица Знак"/>
    <w:aliases w:val="Без интервала Знак"/>
    <w:basedOn w:val="a0"/>
    <w:link w:val="af1"/>
    <w:uiPriority w:val="1"/>
    <w:rsid w:val="00E20637"/>
    <w:rPr>
      <w:rFonts w:ascii="Times New Roman" w:hAnsi="Times New Roman"/>
      <w:sz w:val="28"/>
      <w:lang w:val="ru-RU"/>
    </w:rPr>
  </w:style>
  <w:style w:type="character" w:styleId="af3">
    <w:name w:val="Strong"/>
    <w:basedOn w:val="a0"/>
    <w:uiPriority w:val="22"/>
    <w:qFormat/>
    <w:rsid w:val="00534D7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1156B"/>
    <w:pPr>
      <w:tabs>
        <w:tab w:val="right" w:pos="9345"/>
      </w:tabs>
      <w:ind w:left="561"/>
    </w:pPr>
  </w:style>
  <w:style w:type="paragraph" w:styleId="af4">
    <w:name w:val="TOC Heading"/>
    <w:basedOn w:val="1"/>
    <w:next w:val="a"/>
    <w:uiPriority w:val="39"/>
    <w:unhideWhenUsed/>
    <w:qFormat/>
    <w:rsid w:val="002027ED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customStyle="1" w:styleId="af5">
    <w:name w:val="Чертежный"/>
    <w:qFormat/>
    <w:rsid w:val="00856B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header"/>
    <w:basedOn w:val="a"/>
    <w:link w:val="af7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856BCB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856BC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856BCB"/>
    <w:rPr>
      <w:rFonts w:ascii="Times New Roman" w:hAnsi="Times New Roman"/>
      <w:sz w:val="28"/>
    </w:rPr>
  </w:style>
  <w:style w:type="paragraph" w:styleId="afa">
    <w:name w:val="Normal (Web)"/>
    <w:basedOn w:val="a"/>
    <w:uiPriority w:val="99"/>
    <w:semiHidden/>
    <w:unhideWhenUsed/>
    <w:rsid w:val="005F2D5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my-0">
    <w:name w:val="my-0"/>
    <w:basedOn w:val="a"/>
    <w:rsid w:val="0072221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Emphasis"/>
    <w:basedOn w:val="a0"/>
    <w:uiPriority w:val="20"/>
    <w:qFormat/>
    <w:rsid w:val="00A006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ruze\Documents\&#1075;&#1086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783E-D903-4829-B332-4AFA71D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госты</Template>
  <TotalTime>228</TotalTime>
  <Pages>17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iFruze</dc:creator>
  <cp:keywords/>
  <dc:description/>
  <cp:lastModifiedBy>LocalUSer</cp:lastModifiedBy>
  <cp:revision>6</cp:revision>
  <dcterms:created xsi:type="dcterms:W3CDTF">2025-05-04T19:29:00Z</dcterms:created>
  <dcterms:modified xsi:type="dcterms:W3CDTF">2025-05-05T08:11:00Z</dcterms:modified>
</cp:coreProperties>
</file>